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7C" w:rsidRPr="001B34DF" w:rsidRDefault="00FF417C" w:rsidP="00FF417C">
      <w:pPr>
        <w:rPr>
          <w:lang w:val="en-US"/>
        </w:rPr>
      </w:pPr>
    </w:p>
    <w:p w:rsidR="00E67133" w:rsidRDefault="00E67133" w:rsidP="00FF417C"/>
    <w:p w:rsidR="00F206B0" w:rsidRDefault="00F206B0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FF417C"/>
    <w:p w:rsidR="00C27844" w:rsidRDefault="00C27844" w:rsidP="00C27844">
      <w:pPr>
        <w:jc w:val="left"/>
      </w:pPr>
    </w:p>
    <w:p w:rsidR="00786EF8" w:rsidRPr="00C27844" w:rsidRDefault="00C27844" w:rsidP="00C27844">
      <w:pPr>
        <w:jc w:val="left"/>
        <w:rPr>
          <w:b/>
          <w:caps/>
          <w:sz w:val="36"/>
          <w:szCs w:val="24"/>
        </w:rPr>
      </w:pPr>
      <w:r w:rsidRPr="00C27844">
        <w:rPr>
          <w:b/>
          <w:sz w:val="36"/>
          <w:szCs w:val="24"/>
        </w:rPr>
        <w:t xml:space="preserve">KIT DE EXEMPLOS WCF – </w:t>
      </w:r>
      <w:r w:rsidR="008F0903" w:rsidRPr="00C27844">
        <w:rPr>
          <w:b/>
          <w:caps/>
          <w:sz w:val="36"/>
          <w:szCs w:val="24"/>
        </w:rPr>
        <w:t>ANBIMA</w:t>
      </w:r>
    </w:p>
    <w:p w:rsidR="00F206B0" w:rsidRDefault="00F206B0" w:rsidP="00C27844">
      <w:pPr>
        <w:jc w:val="left"/>
        <w:rPr>
          <w:caps/>
          <w:sz w:val="18"/>
          <w:szCs w:val="18"/>
        </w:rPr>
      </w:pPr>
    </w:p>
    <w:p w:rsidR="00C27844" w:rsidRPr="00C27844" w:rsidRDefault="00C27844" w:rsidP="00C27844">
      <w:pPr>
        <w:jc w:val="left"/>
        <w:rPr>
          <w:b/>
        </w:rPr>
      </w:pPr>
      <w:r w:rsidRPr="00C27844">
        <w:rPr>
          <w:b/>
        </w:rPr>
        <w:t>DOCUMENTAÇÃO DE APOIO – INSTALAÇÃO DE CERTIFICADOS DIGITAIS</w:t>
      </w: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C27844" w:rsidRDefault="00C27844" w:rsidP="00C27844">
      <w:pPr>
        <w:jc w:val="left"/>
        <w:rPr>
          <w:sz w:val="18"/>
        </w:rPr>
      </w:pPr>
    </w:p>
    <w:p w:rsidR="002354C9" w:rsidRPr="00F27D5E" w:rsidRDefault="00C27844" w:rsidP="00C27844">
      <w:pPr>
        <w:jc w:val="left"/>
        <w:rPr>
          <w:b/>
          <w:sz w:val="32"/>
          <w:szCs w:val="32"/>
        </w:rPr>
      </w:pPr>
      <w:r w:rsidRPr="00C27844">
        <w:rPr>
          <w:noProof/>
          <w:sz w:val="18"/>
          <w:lang w:val="en-US"/>
        </w:rPr>
        <w:drawing>
          <wp:inline distT="0" distB="0" distL="0" distR="0">
            <wp:extent cx="3324225" cy="561975"/>
            <wp:effectExtent l="19050" t="0" r="9525" b="0"/>
            <wp:docPr id="3" name="Imagem 2" descr="Logo Desenvolv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esenvolviment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417C" w:rsidRPr="001F735B">
        <w:br w:type="page"/>
      </w:r>
      <w:bookmarkStart w:id="0" w:name="_Toc53233522"/>
      <w:bookmarkStart w:id="1" w:name="_Toc53234145"/>
      <w:r w:rsidR="002354C9" w:rsidRPr="00F27D5E">
        <w:rPr>
          <w:b/>
          <w:sz w:val="32"/>
          <w:szCs w:val="32"/>
        </w:rPr>
        <w:lastRenderedPageBreak/>
        <w:t>Controle de Revisão e Aprovação</w:t>
      </w:r>
      <w:bookmarkEnd w:id="0"/>
      <w:bookmarkEnd w:id="1"/>
    </w:p>
    <w:p w:rsidR="002354C9" w:rsidRPr="00F27D5E" w:rsidRDefault="002354C9" w:rsidP="002354C9">
      <w:pPr>
        <w:rPr>
          <w:sz w:val="20"/>
        </w:rPr>
      </w:pPr>
    </w:p>
    <w:p w:rsidR="002354C9" w:rsidRPr="00F27D5E" w:rsidRDefault="002354C9" w:rsidP="002354C9">
      <w:pPr>
        <w:rPr>
          <w:sz w:val="20"/>
        </w:rPr>
      </w:pPr>
      <w:r w:rsidRPr="00F27D5E">
        <w:rPr>
          <w:sz w:val="20"/>
        </w:rPr>
        <w:t>Registro de Alterações</w:t>
      </w:r>
    </w:p>
    <w:tbl>
      <w:tblPr>
        <w:tblW w:w="925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50"/>
        <w:gridCol w:w="2704"/>
        <w:gridCol w:w="1064"/>
        <w:gridCol w:w="3936"/>
      </w:tblGrid>
      <w:tr w:rsidR="002354C9" w:rsidRPr="00F27D5E">
        <w:trPr>
          <w:cantSplit/>
          <w:tblHeader/>
        </w:trPr>
        <w:tc>
          <w:tcPr>
            <w:tcW w:w="1550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Data</w:t>
            </w:r>
          </w:p>
        </w:tc>
        <w:tc>
          <w:tcPr>
            <w:tcW w:w="2704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Autor</w:t>
            </w:r>
          </w:p>
        </w:tc>
        <w:tc>
          <w:tcPr>
            <w:tcW w:w="1064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Versão</w:t>
            </w:r>
          </w:p>
        </w:tc>
        <w:tc>
          <w:tcPr>
            <w:tcW w:w="3936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Referência da Alteração</w:t>
            </w:r>
          </w:p>
        </w:tc>
      </w:tr>
      <w:tr w:rsidR="00283A27" w:rsidRPr="00F27D5E">
        <w:trPr>
          <w:cantSplit/>
        </w:trPr>
        <w:tc>
          <w:tcPr>
            <w:tcW w:w="1550" w:type="dxa"/>
          </w:tcPr>
          <w:p w:rsidR="00283A27" w:rsidRPr="00F27D5E" w:rsidRDefault="008F0903" w:rsidP="00C27844">
            <w:pPr>
              <w:rPr>
                <w:sz w:val="20"/>
              </w:rPr>
            </w:pPr>
            <w:bookmarkStart w:id="2" w:name="RevisionSheet"/>
            <w:bookmarkEnd w:id="2"/>
            <w:r>
              <w:rPr>
                <w:sz w:val="20"/>
              </w:rPr>
              <w:t>2</w:t>
            </w:r>
            <w:r w:rsidR="00A45A0D">
              <w:rPr>
                <w:sz w:val="20"/>
              </w:rPr>
              <w:t>6</w:t>
            </w:r>
            <w:r>
              <w:rPr>
                <w:sz w:val="20"/>
              </w:rPr>
              <w:t>/0</w:t>
            </w:r>
            <w:r w:rsidR="00C27844">
              <w:rPr>
                <w:sz w:val="20"/>
              </w:rPr>
              <w:t>7</w:t>
            </w:r>
            <w:r>
              <w:rPr>
                <w:sz w:val="20"/>
              </w:rPr>
              <w:t>/2010</w:t>
            </w:r>
          </w:p>
        </w:tc>
        <w:tc>
          <w:tcPr>
            <w:tcW w:w="2704" w:type="dxa"/>
          </w:tcPr>
          <w:p w:rsidR="00283A27" w:rsidRPr="00F27D5E" w:rsidRDefault="00C27844" w:rsidP="001351C1">
            <w:pPr>
              <w:rPr>
                <w:sz w:val="20"/>
              </w:rPr>
            </w:pPr>
            <w:r>
              <w:rPr>
                <w:sz w:val="20"/>
              </w:rPr>
              <w:t>Leandro Cardoso</w:t>
            </w:r>
          </w:p>
        </w:tc>
        <w:tc>
          <w:tcPr>
            <w:tcW w:w="1064" w:type="dxa"/>
          </w:tcPr>
          <w:p w:rsidR="00283A27" w:rsidRPr="008F0903" w:rsidRDefault="00E83E33" w:rsidP="008C4E5C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8F0903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</w:p>
        </w:tc>
        <w:tc>
          <w:tcPr>
            <w:tcW w:w="3936" w:type="dxa"/>
          </w:tcPr>
          <w:p w:rsidR="00283A27" w:rsidRPr="008F0903" w:rsidRDefault="00C27844" w:rsidP="008C4E5C">
            <w:pPr>
              <w:rPr>
                <w:sz w:val="20"/>
              </w:rPr>
            </w:pPr>
            <w:r>
              <w:rPr>
                <w:sz w:val="20"/>
              </w:rPr>
              <w:t>Versão</w:t>
            </w:r>
            <w:r w:rsidR="00283A27" w:rsidRPr="008F0903">
              <w:rPr>
                <w:sz w:val="20"/>
              </w:rPr>
              <w:t xml:space="preserve"> Inicial</w:t>
            </w:r>
          </w:p>
        </w:tc>
      </w:tr>
      <w:tr w:rsidR="00796AD2" w:rsidRPr="00F27D5E">
        <w:trPr>
          <w:cantSplit/>
        </w:trPr>
        <w:tc>
          <w:tcPr>
            <w:tcW w:w="1550" w:type="dxa"/>
          </w:tcPr>
          <w:p w:rsidR="00796AD2" w:rsidRPr="00F27D5E" w:rsidRDefault="00796AD2" w:rsidP="008C4E5C">
            <w:pPr>
              <w:rPr>
                <w:sz w:val="20"/>
              </w:rPr>
            </w:pPr>
          </w:p>
        </w:tc>
        <w:tc>
          <w:tcPr>
            <w:tcW w:w="2704" w:type="dxa"/>
          </w:tcPr>
          <w:p w:rsidR="00796AD2" w:rsidRPr="00F27D5E" w:rsidRDefault="00796AD2" w:rsidP="008C4E5C">
            <w:pPr>
              <w:rPr>
                <w:sz w:val="20"/>
              </w:rPr>
            </w:pPr>
          </w:p>
        </w:tc>
        <w:tc>
          <w:tcPr>
            <w:tcW w:w="1064" w:type="dxa"/>
          </w:tcPr>
          <w:p w:rsidR="00796AD2" w:rsidRPr="00F27D5E" w:rsidRDefault="00796AD2" w:rsidP="008C4E5C">
            <w:pPr>
              <w:rPr>
                <w:sz w:val="20"/>
              </w:rPr>
            </w:pPr>
          </w:p>
        </w:tc>
        <w:tc>
          <w:tcPr>
            <w:tcW w:w="3936" w:type="dxa"/>
          </w:tcPr>
          <w:p w:rsidR="00796AD2" w:rsidRPr="00F27D5E" w:rsidRDefault="00796AD2" w:rsidP="008C4E5C">
            <w:pPr>
              <w:rPr>
                <w:sz w:val="20"/>
              </w:rPr>
            </w:pPr>
          </w:p>
        </w:tc>
      </w:tr>
    </w:tbl>
    <w:p w:rsidR="002354C9" w:rsidRPr="00F27D5E" w:rsidRDefault="002354C9" w:rsidP="002354C9">
      <w:pPr>
        <w:rPr>
          <w:sz w:val="20"/>
        </w:rPr>
      </w:pPr>
    </w:p>
    <w:p w:rsidR="002354C9" w:rsidRPr="00F27D5E" w:rsidRDefault="002354C9" w:rsidP="002354C9">
      <w:pPr>
        <w:rPr>
          <w:sz w:val="20"/>
        </w:rPr>
      </w:pPr>
      <w:r w:rsidRPr="00F27D5E">
        <w:rPr>
          <w:sz w:val="20"/>
        </w:rPr>
        <w:t>Revisão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2704"/>
        <w:gridCol w:w="2654"/>
        <w:gridCol w:w="2346"/>
      </w:tblGrid>
      <w:tr w:rsidR="002354C9" w:rsidRPr="00F27D5E">
        <w:trPr>
          <w:cantSplit/>
          <w:tblHeader/>
        </w:trPr>
        <w:tc>
          <w:tcPr>
            <w:tcW w:w="1562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Data</w:t>
            </w:r>
          </w:p>
        </w:tc>
        <w:tc>
          <w:tcPr>
            <w:tcW w:w="2704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Nome</w:t>
            </w:r>
          </w:p>
        </w:tc>
        <w:tc>
          <w:tcPr>
            <w:tcW w:w="2654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Cargo</w:t>
            </w:r>
          </w:p>
        </w:tc>
        <w:tc>
          <w:tcPr>
            <w:tcW w:w="2346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Versão Aprovada</w:t>
            </w:r>
          </w:p>
        </w:tc>
      </w:tr>
      <w:tr w:rsidR="00757729" w:rsidRPr="00F27D5E">
        <w:trPr>
          <w:cantSplit/>
        </w:trPr>
        <w:tc>
          <w:tcPr>
            <w:tcW w:w="1562" w:type="dxa"/>
          </w:tcPr>
          <w:p w:rsidR="00757729" w:rsidRPr="00F27D5E" w:rsidRDefault="00757729" w:rsidP="008C4E5C">
            <w:pPr>
              <w:rPr>
                <w:sz w:val="20"/>
              </w:rPr>
            </w:pPr>
          </w:p>
        </w:tc>
        <w:tc>
          <w:tcPr>
            <w:tcW w:w="2704" w:type="dxa"/>
          </w:tcPr>
          <w:p w:rsidR="00757729" w:rsidRPr="00F27D5E" w:rsidRDefault="00757729" w:rsidP="008C4E5C">
            <w:pPr>
              <w:rPr>
                <w:sz w:val="20"/>
              </w:rPr>
            </w:pPr>
          </w:p>
        </w:tc>
        <w:tc>
          <w:tcPr>
            <w:tcW w:w="2654" w:type="dxa"/>
          </w:tcPr>
          <w:p w:rsidR="00757729" w:rsidRPr="00F27D5E" w:rsidRDefault="00757729" w:rsidP="008C4E5C">
            <w:pPr>
              <w:rPr>
                <w:sz w:val="20"/>
              </w:rPr>
            </w:pPr>
          </w:p>
        </w:tc>
        <w:tc>
          <w:tcPr>
            <w:tcW w:w="2346" w:type="dxa"/>
          </w:tcPr>
          <w:p w:rsidR="00757729" w:rsidRPr="00F27D5E" w:rsidRDefault="00757729" w:rsidP="008C4E5C">
            <w:pPr>
              <w:rPr>
                <w:sz w:val="20"/>
              </w:rPr>
            </w:pPr>
          </w:p>
        </w:tc>
      </w:tr>
      <w:tr w:rsidR="00C27844" w:rsidRPr="00F27D5E">
        <w:trPr>
          <w:cantSplit/>
        </w:trPr>
        <w:tc>
          <w:tcPr>
            <w:tcW w:w="1562" w:type="dxa"/>
          </w:tcPr>
          <w:p w:rsidR="00C27844" w:rsidRPr="00F27D5E" w:rsidRDefault="00C27844" w:rsidP="008C4E5C">
            <w:pPr>
              <w:rPr>
                <w:sz w:val="20"/>
              </w:rPr>
            </w:pPr>
          </w:p>
        </w:tc>
        <w:tc>
          <w:tcPr>
            <w:tcW w:w="2704" w:type="dxa"/>
          </w:tcPr>
          <w:p w:rsidR="00C27844" w:rsidRPr="00F27D5E" w:rsidRDefault="00C27844" w:rsidP="008C4E5C">
            <w:pPr>
              <w:rPr>
                <w:sz w:val="20"/>
              </w:rPr>
            </w:pPr>
          </w:p>
        </w:tc>
        <w:tc>
          <w:tcPr>
            <w:tcW w:w="2654" w:type="dxa"/>
          </w:tcPr>
          <w:p w:rsidR="00C27844" w:rsidRPr="00F27D5E" w:rsidRDefault="00C27844" w:rsidP="008C4E5C">
            <w:pPr>
              <w:rPr>
                <w:sz w:val="20"/>
              </w:rPr>
            </w:pPr>
          </w:p>
        </w:tc>
        <w:tc>
          <w:tcPr>
            <w:tcW w:w="2346" w:type="dxa"/>
          </w:tcPr>
          <w:p w:rsidR="00C27844" w:rsidRPr="00F27D5E" w:rsidRDefault="00C27844" w:rsidP="008C4E5C">
            <w:pPr>
              <w:rPr>
                <w:sz w:val="20"/>
              </w:rPr>
            </w:pPr>
          </w:p>
        </w:tc>
      </w:tr>
    </w:tbl>
    <w:p w:rsidR="002354C9" w:rsidRPr="00F27D5E" w:rsidRDefault="002354C9" w:rsidP="002354C9">
      <w:pPr>
        <w:rPr>
          <w:sz w:val="20"/>
        </w:rPr>
      </w:pPr>
    </w:p>
    <w:p w:rsidR="002354C9" w:rsidRPr="00F27D5E" w:rsidRDefault="002354C9" w:rsidP="002354C9">
      <w:pPr>
        <w:rPr>
          <w:sz w:val="20"/>
        </w:rPr>
      </w:pPr>
      <w:r w:rsidRPr="00F27D5E">
        <w:rPr>
          <w:sz w:val="20"/>
        </w:rPr>
        <w:t>Propriedades do Documento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90"/>
      </w:tblGrid>
      <w:tr w:rsidR="002354C9" w:rsidRPr="00F27D5E">
        <w:trPr>
          <w:cantSplit/>
          <w:tblHeader/>
        </w:trPr>
        <w:tc>
          <w:tcPr>
            <w:tcW w:w="2376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Item</w:t>
            </w:r>
          </w:p>
        </w:tc>
        <w:tc>
          <w:tcPr>
            <w:tcW w:w="6890" w:type="dxa"/>
            <w:shd w:val="pct10" w:color="auto" w:fill="auto"/>
            <w:vAlign w:val="center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Descrição</w:t>
            </w:r>
          </w:p>
        </w:tc>
      </w:tr>
      <w:tr w:rsidR="002354C9" w:rsidRPr="00F27D5E">
        <w:trPr>
          <w:cantSplit/>
        </w:trPr>
        <w:tc>
          <w:tcPr>
            <w:tcW w:w="2376" w:type="dxa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Título</w:t>
            </w:r>
          </w:p>
        </w:tc>
        <w:sdt>
          <w:sdtPr>
            <w:rPr>
              <w:sz w:val="20"/>
            </w:rPr>
            <w:alias w:val="Título"/>
            <w:id w:val="1290477"/>
            <w:placeholder>
              <w:docPart w:val="835A2598438C46B7BB590807941E74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6890" w:type="dxa"/>
              </w:tcPr>
              <w:p w:rsidR="002354C9" w:rsidRPr="008F0903" w:rsidRDefault="00C27844" w:rsidP="00C27844">
                <w:pPr>
                  <w:jc w:val="left"/>
                  <w:rPr>
                    <w:sz w:val="20"/>
                  </w:rPr>
                </w:pPr>
                <w:r w:rsidRPr="00C27844">
                  <w:rPr>
                    <w:sz w:val="20"/>
                  </w:rPr>
                  <w:t xml:space="preserve">ANBIMA - Kit de exemplos WCF </w:t>
                </w:r>
                <w:r>
                  <w:rPr>
                    <w:sz w:val="20"/>
                  </w:rPr>
                  <w:t>–</w:t>
                </w:r>
                <w:r w:rsidRPr="00C27844">
                  <w:rPr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Documentação de Apoio</w:t>
                </w:r>
                <w:r w:rsidRPr="00C27844">
                  <w:rPr>
                    <w:sz w:val="20"/>
                  </w:rPr>
                  <w:t xml:space="preserve"> – </w:t>
                </w:r>
                <w:r>
                  <w:rPr>
                    <w:sz w:val="20"/>
                  </w:rPr>
                  <w:t>Instalação de Certificados Digitais</w:t>
                </w:r>
              </w:p>
            </w:tc>
          </w:sdtContent>
        </w:sdt>
      </w:tr>
      <w:tr w:rsidR="002354C9" w:rsidRPr="00F27D5E">
        <w:trPr>
          <w:cantSplit/>
        </w:trPr>
        <w:tc>
          <w:tcPr>
            <w:tcW w:w="2376" w:type="dxa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Autor</w:t>
            </w:r>
          </w:p>
        </w:tc>
        <w:sdt>
          <w:sdtPr>
            <w:rPr>
              <w:sz w:val="20"/>
            </w:rPr>
            <w:alias w:val="Autor"/>
            <w:id w:val="1290478"/>
            <w:placeholder>
              <w:docPart w:val="EF58DFCAEAAE4328B9D4211589136F9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890" w:type="dxa"/>
              </w:tcPr>
              <w:p w:rsidR="002354C9" w:rsidRPr="008F0903" w:rsidRDefault="00C27844" w:rsidP="00C27844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Leandro Cardoso de Almeida</w:t>
                </w:r>
              </w:p>
            </w:tc>
          </w:sdtContent>
        </w:sdt>
      </w:tr>
      <w:tr w:rsidR="002354C9" w:rsidRPr="00F27D5E">
        <w:trPr>
          <w:cantSplit/>
        </w:trPr>
        <w:tc>
          <w:tcPr>
            <w:tcW w:w="2376" w:type="dxa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Data de Criação</w:t>
            </w:r>
          </w:p>
        </w:tc>
        <w:tc>
          <w:tcPr>
            <w:tcW w:w="6890" w:type="dxa"/>
          </w:tcPr>
          <w:p w:rsidR="002354C9" w:rsidRPr="008F0903" w:rsidRDefault="00A45A0D" w:rsidP="00C2784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  <w:r w:rsidR="008F0903" w:rsidRPr="008F0903">
              <w:rPr>
                <w:sz w:val="20"/>
              </w:rPr>
              <w:t>/0</w:t>
            </w:r>
            <w:r w:rsidR="00C27844">
              <w:rPr>
                <w:sz w:val="20"/>
              </w:rPr>
              <w:t>7</w:t>
            </w:r>
            <w:r w:rsidR="008F0903" w:rsidRPr="008F0903">
              <w:rPr>
                <w:sz w:val="20"/>
              </w:rPr>
              <w:t>/2010</w:t>
            </w:r>
          </w:p>
        </w:tc>
      </w:tr>
      <w:tr w:rsidR="002354C9" w:rsidRPr="00F27D5E">
        <w:trPr>
          <w:cantSplit/>
        </w:trPr>
        <w:tc>
          <w:tcPr>
            <w:tcW w:w="2376" w:type="dxa"/>
          </w:tcPr>
          <w:p w:rsidR="002354C9" w:rsidRPr="00F27D5E" w:rsidRDefault="002354C9" w:rsidP="008C4E5C">
            <w:pPr>
              <w:rPr>
                <w:b/>
                <w:sz w:val="20"/>
              </w:rPr>
            </w:pPr>
            <w:r w:rsidRPr="00F27D5E">
              <w:rPr>
                <w:b/>
                <w:sz w:val="20"/>
              </w:rPr>
              <w:t>Última Atualização</w:t>
            </w:r>
          </w:p>
        </w:tc>
        <w:tc>
          <w:tcPr>
            <w:tcW w:w="6890" w:type="dxa"/>
          </w:tcPr>
          <w:p w:rsidR="002354C9" w:rsidRPr="008F0903" w:rsidRDefault="002354C9" w:rsidP="00633ED9">
            <w:pPr>
              <w:rPr>
                <w:sz w:val="20"/>
              </w:rPr>
            </w:pPr>
          </w:p>
        </w:tc>
      </w:tr>
    </w:tbl>
    <w:p w:rsidR="002354C9" w:rsidRDefault="002354C9" w:rsidP="002354C9">
      <w:pPr>
        <w:jc w:val="center"/>
        <w:rPr>
          <w:sz w:val="20"/>
        </w:rPr>
      </w:pPr>
    </w:p>
    <w:p w:rsidR="000E0869" w:rsidRDefault="000E0869" w:rsidP="001F735B">
      <w:pPr>
        <w:jc w:val="left"/>
      </w:pPr>
    </w:p>
    <w:p w:rsidR="00E67133" w:rsidRDefault="001F735B" w:rsidP="001F735B">
      <w:pPr>
        <w:pStyle w:val="Heading1"/>
      </w:pPr>
      <w:r w:rsidRPr="00F27D5E">
        <w:br w:type="page"/>
      </w:r>
      <w:bookmarkStart w:id="3" w:name="_GoBack"/>
      <w:bookmarkEnd w:id="3"/>
    </w:p>
    <w:bookmarkStart w:id="4" w:name="_Toc123671172" w:displacedByCustomXml="next"/>
    <w:sdt>
      <w:sdtPr>
        <w:id w:val="435567227"/>
        <w:docPartObj>
          <w:docPartGallery w:val="Table of Contents"/>
          <w:docPartUnique/>
        </w:docPartObj>
      </w:sdtPr>
      <w:sdtEndPr>
        <w:rPr>
          <w:bCs/>
          <w:smallCaps w:val="0"/>
          <w:shadow w:val="0"/>
          <w:noProof/>
          <w:kern w:val="0"/>
          <w:sz w:val="22"/>
          <w:szCs w:val="20"/>
        </w:rPr>
      </w:sdtEndPr>
      <w:sdtContent>
        <w:p w:rsidR="00E646AA" w:rsidRDefault="00E646AA" w:rsidP="00E646AA">
          <w:pPr>
            <w:pStyle w:val="Heading1"/>
          </w:pPr>
          <w:r>
            <w:t>Índice</w:t>
          </w:r>
        </w:p>
        <w:p w:rsidR="00E646AA" w:rsidRDefault="00E646AA" w:rsidP="00E646AA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518874" w:history="1"/>
        </w:p>
        <w:p w:rsidR="00E646AA" w:rsidRDefault="00E646AA" w:rsidP="00E646AA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8518875" w:history="1">
            <w:r w:rsidRPr="00F424B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AA" w:rsidRDefault="00E646AA" w:rsidP="00E646AA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8518876" w:history="1">
            <w:r w:rsidRPr="00F424B6">
              <w:rPr>
                <w:rStyle w:val="Hyperlink"/>
                <w:noProof/>
              </w:rPr>
              <w:t>Certificados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AA" w:rsidRDefault="00E646AA" w:rsidP="00E646AA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8518877" w:history="1">
            <w:r w:rsidRPr="00F424B6">
              <w:rPr>
                <w:rStyle w:val="Hyperlink"/>
                <w:noProof/>
              </w:rPr>
              <w:t>Instalação do Certificado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AA" w:rsidRDefault="00E646AA" w:rsidP="00E646AA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8518878" w:history="1">
            <w:r w:rsidRPr="00F424B6">
              <w:rPr>
                <w:rStyle w:val="Hyperlink"/>
                <w:noProof/>
              </w:rPr>
              <w:t>Verificação do Certificado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AA" w:rsidRDefault="00E646AA" w:rsidP="00E646AA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8518879" w:history="1">
            <w:r w:rsidRPr="00F424B6">
              <w:rPr>
                <w:rStyle w:val="Hyperlink"/>
                <w:noProof/>
              </w:rPr>
              <w:t>Utilização do Certificado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AA" w:rsidRDefault="00E646AA" w:rsidP="00E646AA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8518880" w:history="1">
            <w:r w:rsidRPr="00F424B6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AA" w:rsidRDefault="00E646AA">
          <w:r>
            <w:rPr>
              <w:b/>
              <w:bCs/>
              <w:noProof/>
            </w:rPr>
            <w:fldChar w:fldCharType="end"/>
          </w:r>
        </w:p>
      </w:sdtContent>
    </w:sdt>
    <w:p w:rsidR="00A66D2C" w:rsidRDefault="009913CA" w:rsidP="009913CA">
      <w:pPr>
        <w:pStyle w:val="Heading1"/>
      </w:pPr>
      <w:r>
        <w:br w:type="page"/>
      </w:r>
    </w:p>
    <w:p w:rsidR="009913CA" w:rsidRDefault="00A66D2C" w:rsidP="009913CA">
      <w:pPr>
        <w:pStyle w:val="Heading1"/>
      </w:pPr>
      <w:bookmarkStart w:id="5" w:name="_Toc268518875"/>
      <w:r>
        <w:lastRenderedPageBreak/>
        <w:t>Introdução</w:t>
      </w:r>
      <w:bookmarkEnd w:id="5"/>
    </w:p>
    <w:p w:rsidR="00A66D2C" w:rsidRDefault="00A66D2C" w:rsidP="000113BD">
      <w:pPr>
        <w:spacing w:before="120" w:after="120"/>
      </w:pPr>
    </w:p>
    <w:bookmarkEnd w:id="4"/>
    <w:p w:rsidR="00A66D2C" w:rsidRDefault="00A66D2C" w:rsidP="001D1272">
      <w:pPr>
        <w:rPr>
          <w:szCs w:val="22"/>
        </w:rPr>
      </w:pPr>
      <w:r>
        <w:t>Este documento tem por objetivo descrever os principais passos para a instalação de um certificado digital X509</w:t>
      </w:r>
      <w:r>
        <w:rPr>
          <w:szCs w:val="22"/>
        </w:rPr>
        <w:t xml:space="preserve"> para utilização em uma aplicação Windows, de forma que sirva como fonte de consulta para desenvolvedores e analistas.</w:t>
      </w:r>
    </w:p>
    <w:p w:rsidR="00A66D2C" w:rsidRDefault="00A66D2C" w:rsidP="001D1272">
      <w:pPr>
        <w:rPr>
          <w:szCs w:val="22"/>
        </w:rPr>
      </w:pPr>
    </w:p>
    <w:p w:rsidR="00774623" w:rsidRDefault="00C1062D" w:rsidP="001D1272">
      <w:r>
        <w:t xml:space="preserve">Por se tratar de um tema muito extenso e complexo, este documento não pretende esgotar as alternativas, definições e caminhos para a utilização de certificados, </w:t>
      </w:r>
      <w:r w:rsidR="008F6CBD">
        <w:t xml:space="preserve">mas sim de </w:t>
      </w:r>
      <w:r>
        <w:t>forn</w:t>
      </w:r>
      <w:r w:rsidR="008F6CBD">
        <w:t>ecer uma maneira segura para este fim</w:t>
      </w:r>
      <w:r>
        <w:t>.</w:t>
      </w:r>
      <w:r w:rsidR="008F6CBD">
        <w:t xml:space="preserve"> </w:t>
      </w:r>
    </w:p>
    <w:p w:rsidR="00F80AB0" w:rsidRDefault="00F80AB0" w:rsidP="001D1272"/>
    <w:p w:rsidR="008F6CBD" w:rsidRDefault="008F6CBD" w:rsidP="001D1272"/>
    <w:p w:rsidR="008F6CBD" w:rsidRDefault="008F6CBD" w:rsidP="001D1272"/>
    <w:p w:rsidR="00F80AB0" w:rsidRDefault="00F80AB0" w:rsidP="00F80AB0">
      <w:pPr>
        <w:pStyle w:val="Heading1"/>
      </w:pPr>
      <w:bookmarkStart w:id="6" w:name="_Toc268518876"/>
      <w:r>
        <w:t>Certificados Digitais</w:t>
      </w:r>
      <w:bookmarkEnd w:id="6"/>
    </w:p>
    <w:p w:rsidR="00774623" w:rsidRPr="00F80AB0" w:rsidRDefault="00F80AB0" w:rsidP="001D1272">
      <w:r w:rsidRPr="00F80AB0">
        <w:t>A certificação digital é um tipo de tecnologia de identificação que permite que transações eletrônicas dos mais diversos tipos sejam feitas considerando sua integridade, sua autenticidade e sua confidencialidade, de forma a evitar que adulterações, interceptações ou outros tipos de fraude ocorram.</w:t>
      </w:r>
    </w:p>
    <w:p w:rsidR="00774623" w:rsidRDefault="00774623" w:rsidP="001D1272"/>
    <w:p w:rsidR="00F80AB0" w:rsidRDefault="00156B76" w:rsidP="001D1272">
      <w:pPr>
        <w:rPr>
          <w:iCs/>
        </w:rPr>
      </w:pPr>
      <w:r>
        <w:rPr>
          <w:iCs/>
        </w:rPr>
        <w:t xml:space="preserve">Um certificado digital é </w:t>
      </w:r>
      <w:r w:rsidRPr="00156B76">
        <w:rPr>
          <w:iCs/>
        </w:rPr>
        <w:t>um documento eletrônico com assinatura digital que contêm dados como nome do utilizador (que pode ser uma pessoa, uma empresa, uma instituição, etc.), entidade emissora, prazo de validade e chave pública.</w:t>
      </w:r>
    </w:p>
    <w:p w:rsidR="00156B76" w:rsidRDefault="00156B76" w:rsidP="001D1272">
      <w:pPr>
        <w:rPr>
          <w:iCs/>
        </w:rPr>
      </w:pPr>
    </w:p>
    <w:p w:rsidR="00156B76" w:rsidRDefault="00156B76" w:rsidP="001D1272">
      <w:pPr>
        <w:rPr>
          <w:iCs/>
        </w:rPr>
      </w:pPr>
      <w:r>
        <w:rPr>
          <w:iCs/>
        </w:rPr>
        <w:t>Para poder ser utilizado, o</w:t>
      </w:r>
      <w:r w:rsidR="00C1062D">
        <w:rPr>
          <w:iCs/>
        </w:rPr>
        <w:t xml:space="preserve"> certificado digital deve estar instalado no</w:t>
      </w:r>
      <w:r>
        <w:rPr>
          <w:iCs/>
        </w:rPr>
        <w:t xml:space="preserve"> repositório de </w:t>
      </w:r>
      <w:r w:rsidR="00C1062D">
        <w:rPr>
          <w:iCs/>
        </w:rPr>
        <w:t>certificados do Windows – local que mantém todos os certificados do computador e do usuário, e deve ser e ter sua cadeia de certificados adjacentes válida.</w:t>
      </w:r>
    </w:p>
    <w:p w:rsidR="00C1062D" w:rsidRDefault="00C1062D" w:rsidP="001D1272">
      <w:pPr>
        <w:rPr>
          <w:iCs/>
        </w:rPr>
      </w:pPr>
    </w:p>
    <w:p w:rsidR="00C1062D" w:rsidRDefault="00C1062D" w:rsidP="001D1272">
      <w:pPr>
        <w:rPr>
          <w:iCs/>
        </w:rPr>
      </w:pPr>
      <w:r>
        <w:rPr>
          <w:iCs/>
        </w:rPr>
        <w:t xml:space="preserve">O processo para importar e validar o certificado digital </w:t>
      </w:r>
      <w:r w:rsidR="008F6CBD">
        <w:rPr>
          <w:iCs/>
        </w:rPr>
        <w:t>será descrito na próxima sessão.</w:t>
      </w:r>
    </w:p>
    <w:p w:rsidR="00774623" w:rsidRDefault="00774623" w:rsidP="001D1272"/>
    <w:p w:rsidR="00774623" w:rsidRDefault="00774623" w:rsidP="001D1272"/>
    <w:p w:rsidR="00A66D2C" w:rsidRDefault="00A66D2C" w:rsidP="001D1272"/>
    <w:p w:rsidR="00A66D2C" w:rsidRDefault="00A66D2C" w:rsidP="001D1272"/>
    <w:p w:rsidR="00A66D2C" w:rsidRDefault="00A66D2C" w:rsidP="001D1272"/>
    <w:p w:rsidR="008F6CBD" w:rsidRDefault="008F6CBD" w:rsidP="001D1272"/>
    <w:p w:rsidR="008F6CBD" w:rsidRDefault="008F6CBD" w:rsidP="001D1272"/>
    <w:p w:rsidR="008F6CBD" w:rsidRDefault="008F6CBD" w:rsidP="001D1272"/>
    <w:p w:rsidR="008F6CBD" w:rsidRDefault="008F6CBD" w:rsidP="001D1272"/>
    <w:p w:rsidR="008F6CBD" w:rsidRDefault="008F6CBD" w:rsidP="001D1272"/>
    <w:p w:rsidR="008F6CBD" w:rsidRDefault="008F6CBD" w:rsidP="001D1272"/>
    <w:p w:rsidR="008F6CBD" w:rsidRDefault="008F6CBD" w:rsidP="001D1272"/>
    <w:p w:rsidR="008F6CBD" w:rsidRDefault="008F6CBD" w:rsidP="001D1272"/>
    <w:p w:rsidR="00215863" w:rsidRDefault="00215863" w:rsidP="001D1272"/>
    <w:p w:rsidR="00215863" w:rsidRDefault="00215863" w:rsidP="001D1272"/>
    <w:p w:rsidR="008F6CBD" w:rsidRDefault="008F6CBD" w:rsidP="008F6CBD">
      <w:pPr>
        <w:pStyle w:val="Heading1"/>
      </w:pPr>
      <w:bookmarkStart w:id="7" w:name="_Toc268518877"/>
      <w:r>
        <w:lastRenderedPageBreak/>
        <w:t>Instalação do Certificado Digital</w:t>
      </w:r>
      <w:bookmarkEnd w:id="7"/>
    </w:p>
    <w:p w:rsidR="008F6CBD" w:rsidRDefault="008F6CBD" w:rsidP="008F6CBD"/>
    <w:p w:rsidR="009F0F45" w:rsidRDefault="009F0F45" w:rsidP="008F6CBD">
      <w:r>
        <w:t xml:space="preserve">Para instalar um certificado </w:t>
      </w:r>
      <w:r w:rsidR="00892F2E">
        <w:t>no repositório de certificados do Windows, realize os passos descritos abaixo:</w:t>
      </w:r>
    </w:p>
    <w:p w:rsidR="00892F2E" w:rsidRDefault="00892F2E" w:rsidP="008F6CBD"/>
    <w:p w:rsidR="00A66D2C" w:rsidRDefault="00892F2E" w:rsidP="00892F2E">
      <w:pPr>
        <w:pStyle w:val="ListParagraph"/>
        <w:numPr>
          <w:ilvl w:val="0"/>
          <w:numId w:val="25"/>
        </w:numPr>
      </w:pPr>
      <w:r>
        <w:t xml:space="preserve">Localize, no Windows Explorer </w:t>
      </w:r>
      <w:r w:rsidR="008F6CBD">
        <w:t>o arquivo do certificado desejado</w:t>
      </w:r>
      <w:r>
        <w:t>, clique com o botão direito sobre o arquivo e selecione</w:t>
      </w:r>
      <w:r w:rsidR="008F6CBD">
        <w:t xml:space="preserve"> a opção </w:t>
      </w:r>
      <w:r>
        <w:t>I</w:t>
      </w:r>
      <w:r w:rsidR="008F6CBD">
        <w:t xml:space="preserve">nstalar </w:t>
      </w:r>
      <w:r>
        <w:t>Certificado;</w:t>
      </w:r>
    </w:p>
    <w:p w:rsidR="00892F2E" w:rsidRDefault="00892F2E" w:rsidP="00892F2E"/>
    <w:p w:rsidR="00892F2E" w:rsidRDefault="00892F2E" w:rsidP="00892F2E">
      <w:pPr>
        <w:jc w:val="center"/>
      </w:pPr>
      <w:r>
        <w:rPr>
          <w:noProof/>
          <w:lang w:val="en-US"/>
        </w:rPr>
        <w:drawing>
          <wp:inline distT="0" distB="0" distL="0" distR="0">
            <wp:extent cx="2461260" cy="1306863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0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2E" w:rsidRDefault="00892F2E" w:rsidP="00892F2E">
      <w:pPr>
        <w:jc w:val="center"/>
      </w:pPr>
    </w:p>
    <w:p w:rsidR="00892F2E" w:rsidRDefault="00892F2E" w:rsidP="00892F2E">
      <w:pPr>
        <w:jc w:val="center"/>
      </w:pPr>
    </w:p>
    <w:p w:rsidR="00892F2E" w:rsidRDefault="008B3BD4" w:rsidP="00892F2E">
      <w:pPr>
        <w:pStyle w:val="ListParagraph"/>
        <w:numPr>
          <w:ilvl w:val="0"/>
          <w:numId w:val="25"/>
        </w:numPr>
      </w:pPr>
      <w:r>
        <w:t>Na janela a seguir, clique em Avançar;</w:t>
      </w:r>
    </w:p>
    <w:p w:rsidR="008B3BD4" w:rsidRDefault="008B3BD4" w:rsidP="008B3BD4"/>
    <w:p w:rsidR="008B3BD4" w:rsidRDefault="008B3BD4" w:rsidP="008B3BD4">
      <w:pPr>
        <w:jc w:val="center"/>
      </w:pPr>
      <w:r>
        <w:rPr>
          <w:noProof/>
          <w:lang w:val="en-US"/>
        </w:rPr>
        <w:drawing>
          <wp:inline distT="0" distB="0" distL="0" distR="0">
            <wp:extent cx="3886200" cy="3541458"/>
            <wp:effectExtent l="19050" t="0" r="0" b="0"/>
            <wp:docPr id="6" name="Imagem 5" descr="Z:\Projetos\ITGroup\Anbima\Captura de tela 2010-07-27 às 14.0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tos\ITGroup\Anbima\Captura de tela 2010-07-27 às 14.00.5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54" cy="354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D4" w:rsidRDefault="008B3BD4" w:rsidP="008B3BD4"/>
    <w:p w:rsidR="008B3BD4" w:rsidRDefault="008B3BD4" w:rsidP="008B3BD4"/>
    <w:p w:rsidR="008B3BD4" w:rsidRDefault="008B3BD4" w:rsidP="008B3BD4"/>
    <w:p w:rsidR="008B3BD4" w:rsidRDefault="008B3BD4" w:rsidP="008B3BD4"/>
    <w:p w:rsidR="008B3BD4" w:rsidRDefault="008B3BD4" w:rsidP="008B3BD4"/>
    <w:p w:rsidR="008B3BD4" w:rsidRDefault="008B3BD4" w:rsidP="008B3BD4"/>
    <w:p w:rsidR="008B3BD4" w:rsidRDefault="008B3BD4" w:rsidP="008B3BD4"/>
    <w:p w:rsidR="008B3BD4" w:rsidRDefault="008B3BD4" w:rsidP="008B3BD4"/>
    <w:p w:rsidR="008B3BD4" w:rsidRDefault="00BA1588" w:rsidP="00892F2E">
      <w:pPr>
        <w:pStyle w:val="ListParagraph"/>
        <w:numPr>
          <w:ilvl w:val="0"/>
          <w:numId w:val="25"/>
        </w:numPr>
      </w:pPr>
      <w:r>
        <w:t>D</w:t>
      </w:r>
      <w:r w:rsidR="008B3BD4">
        <w:t>ependen</w:t>
      </w:r>
      <w:r>
        <w:t>do do tipo do certificado,</w:t>
      </w:r>
      <w:r w:rsidR="001B34DF">
        <w:t xml:space="preserve"> ele poderá ser instalado para a conta de</w:t>
      </w:r>
      <w:r>
        <w:t xml:space="preserve"> Usuário </w:t>
      </w:r>
      <w:r w:rsidR="001B34DF">
        <w:t xml:space="preserve">(CurrentUser) </w:t>
      </w:r>
      <w:r>
        <w:t>ou para o Computador (</w:t>
      </w:r>
      <w:r w:rsidR="001B34DF">
        <w:t>LocalMachine</w:t>
      </w:r>
      <w:r>
        <w:t>)</w:t>
      </w:r>
      <w:r w:rsidR="001B34DF">
        <w:t xml:space="preserve"> automaticamente</w:t>
      </w:r>
      <w:r>
        <w:t xml:space="preserve">, </w:t>
      </w:r>
      <w:r w:rsidR="001B34DF">
        <w:t>e</w:t>
      </w:r>
      <w:r>
        <w:t xml:space="preserve"> sua localização pode ser </w:t>
      </w:r>
      <w:r w:rsidR="001B34DF">
        <w:t>definida</w:t>
      </w:r>
      <w:r>
        <w:t xml:space="preserve"> através da opção “Colocar todos os certificados no repositório a seguir”.</w:t>
      </w:r>
    </w:p>
    <w:p w:rsidR="00BA1588" w:rsidRDefault="00BA1588" w:rsidP="00BA1588">
      <w:pPr>
        <w:pStyle w:val="ListParagraph"/>
        <w:ind w:left="720"/>
      </w:pPr>
    </w:p>
    <w:p w:rsidR="00FE2395" w:rsidRDefault="00FE2395" w:rsidP="00B74908">
      <w:pPr>
        <w:pStyle w:val="ListParagraph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3924300" cy="3562853"/>
            <wp:effectExtent l="0" t="0" r="0" b="0"/>
            <wp:docPr id="11" name="Imagem 6" descr="Z:\Projetos\ITGroup\Anbima\Captura de tela 2010-07-27 às 14.0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Projetos\ITGroup\Anbima\Captura de tela 2010-07-27 às 14.01.5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27" cy="356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395" w:rsidRDefault="00FE2395" w:rsidP="00BA1588">
      <w:pPr>
        <w:pStyle w:val="ListParagraph"/>
        <w:ind w:left="720"/>
      </w:pPr>
    </w:p>
    <w:p w:rsidR="00B74908" w:rsidRDefault="00B74908" w:rsidP="00BA1588">
      <w:pPr>
        <w:pStyle w:val="ListParagraph"/>
        <w:ind w:left="720"/>
      </w:pPr>
    </w:p>
    <w:p w:rsidR="001B34DF" w:rsidRDefault="001B34DF" w:rsidP="00BA1588">
      <w:pPr>
        <w:pStyle w:val="ListParagraph"/>
        <w:ind w:left="720"/>
      </w:pPr>
    </w:p>
    <w:p w:rsidR="00BA1588" w:rsidRDefault="00BA1588" w:rsidP="001B34DF">
      <w:pPr>
        <w:pStyle w:val="ListParagraph"/>
        <w:numPr>
          <w:ilvl w:val="0"/>
          <w:numId w:val="25"/>
        </w:numPr>
      </w:pPr>
      <w:r>
        <w:t>Clique no botão Procurar e, em seguida selecione o repositório “Autoridades de Certificação Raiz Confiáveis”.</w:t>
      </w:r>
    </w:p>
    <w:p w:rsidR="00BA1588" w:rsidRDefault="00BA1588" w:rsidP="00BA1588">
      <w:pPr>
        <w:pStyle w:val="ListParagraph"/>
        <w:ind w:left="720"/>
      </w:pPr>
    </w:p>
    <w:p w:rsidR="00FE2395" w:rsidRDefault="00B74908" w:rsidP="00B74908">
      <w:pPr>
        <w:pStyle w:val="ListParagraph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2217420" cy="200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0-07-27 às 14.01.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83" cy="20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88" w:rsidRDefault="00BA1588" w:rsidP="00BA1588">
      <w:pPr>
        <w:pStyle w:val="ListParagraph"/>
        <w:ind w:left="720"/>
      </w:pPr>
    </w:p>
    <w:p w:rsidR="00FE2395" w:rsidRDefault="00FE2395" w:rsidP="00BA1588">
      <w:pPr>
        <w:pStyle w:val="ListParagraph"/>
        <w:ind w:left="720"/>
      </w:pPr>
    </w:p>
    <w:p w:rsidR="00FE2395" w:rsidRDefault="00FE2395" w:rsidP="00BA1588">
      <w:pPr>
        <w:pStyle w:val="ListParagraph"/>
        <w:ind w:left="720"/>
      </w:pPr>
    </w:p>
    <w:p w:rsidR="00FE2395" w:rsidRDefault="00FE2395" w:rsidP="00BA1588">
      <w:pPr>
        <w:pStyle w:val="ListParagraph"/>
        <w:ind w:left="720"/>
      </w:pPr>
    </w:p>
    <w:p w:rsidR="00FE2395" w:rsidRDefault="00FE2395" w:rsidP="00BA1588">
      <w:pPr>
        <w:pStyle w:val="ListParagraph"/>
        <w:ind w:left="720"/>
      </w:pPr>
    </w:p>
    <w:p w:rsidR="00BA1588" w:rsidRDefault="00FE2395" w:rsidP="00892F2E">
      <w:pPr>
        <w:pStyle w:val="ListParagraph"/>
        <w:numPr>
          <w:ilvl w:val="0"/>
          <w:numId w:val="25"/>
        </w:numPr>
      </w:pPr>
      <w:r>
        <w:t>Conclua a instalação</w:t>
      </w:r>
    </w:p>
    <w:p w:rsidR="00215863" w:rsidRDefault="00215863" w:rsidP="00215863">
      <w:pPr>
        <w:pStyle w:val="ListParagraph"/>
        <w:ind w:left="720"/>
      </w:pPr>
    </w:p>
    <w:p w:rsidR="008B3BD4" w:rsidRDefault="008B3BD4" w:rsidP="008B3BD4">
      <w:pPr>
        <w:pStyle w:val="ListParagraph"/>
        <w:ind w:left="720"/>
      </w:pPr>
    </w:p>
    <w:p w:rsidR="008B3BD4" w:rsidRDefault="00FE2395" w:rsidP="008B3BD4">
      <w:pPr>
        <w:pStyle w:val="ListParagraph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4038600" cy="3661271"/>
            <wp:effectExtent l="19050" t="0" r="0" b="0"/>
            <wp:docPr id="10" name="Imagem 7" descr="Z:\Projetos\ITGroup\Anbima\Captura de tela 2010-07-27 às 14.0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Projetos\ITGroup\Anbima\Captura de tela 2010-07-27 às 14.02.0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66" cy="36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BD" w:rsidRDefault="008F6CBD" w:rsidP="008F6CBD"/>
    <w:p w:rsidR="008F6CBD" w:rsidRDefault="008F6CBD" w:rsidP="008F6CBD"/>
    <w:p w:rsidR="00A66D2C" w:rsidRDefault="00A66D2C" w:rsidP="001D1272"/>
    <w:p w:rsidR="00A66D2C" w:rsidRDefault="00A66D2C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376B3" w:rsidRDefault="00B376B3" w:rsidP="001D1272"/>
    <w:p w:rsidR="00B74908" w:rsidRDefault="00B74908" w:rsidP="00B74908">
      <w:pPr>
        <w:pStyle w:val="Heading1"/>
      </w:pPr>
      <w:bookmarkStart w:id="8" w:name="_Toc268518878"/>
      <w:r>
        <w:lastRenderedPageBreak/>
        <w:t>Verificação do Certificado Digital</w:t>
      </w:r>
      <w:bookmarkEnd w:id="8"/>
    </w:p>
    <w:p w:rsidR="00A66D2C" w:rsidRDefault="00B74908" w:rsidP="001D1272">
      <w:r>
        <w:t>Para a utilização do certificado, é necessário</w:t>
      </w:r>
      <w:r w:rsidR="00035939">
        <w:t xml:space="preserve"> verificar se o caminho da cadeia do certificado é válido. Se o certificado não possuir em sua cadeia toda a extensão válida, o certificado não será válido.</w:t>
      </w:r>
    </w:p>
    <w:p w:rsidR="00035939" w:rsidRDefault="00035939" w:rsidP="001D1272"/>
    <w:p w:rsidR="00035939" w:rsidRDefault="00035939" w:rsidP="001D1272">
      <w:r>
        <w:t>Para isso, é necessário o uso do Console de Gerenciamento (mmc.exe), e adicionar os snap-in de Certificados para contas pessoais e contas de computador, como na imagem abaixo:</w:t>
      </w:r>
    </w:p>
    <w:p w:rsidR="00035939" w:rsidRDefault="00035939" w:rsidP="001D1272"/>
    <w:p w:rsidR="00035939" w:rsidRDefault="00035939" w:rsidP="001D1272"/>
    <w:p w:rsidR="00035939" w:rsidRDefault="00B376B3" w:rsidP="00B376B3">
      <w:pPr>
        <w:jc w:val="center"/>
      </w:pPr>
      <w:r>
        <w:rPr>
          <w:noProof/>
          <w:lang w:val="en-US"/>
        </w:rPr>
        <w:drawing>
          <wp:inline distT="0" distB="0" distL="0" distR="0">
            <wp:extent cx="5608320" cy="3656972"/>
            <wp:effectExtent l="0" t="0" r="0" b="0"/>
            <wp:docPr id="8" name="Picture 8" descr="\\.psf\Home\Projetos\ITGroup\Anbima\MM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.psf\Home\Projetos\ITGroup\Anbima\MMC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35" cy="365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39" w:rsidRDefault="00035939" w:rsidP="001D1272"/>
    <w:p w:rsidR="00A66D2C" w:rsidRDefault="00A66D2C" w:rsidP="001D1272"/>
    <w:p w:rsidR="00A66D2C" w:rsidRDefault="00A66D2C" w:rsidP="001D1272"/>
    <w:p w:rsidR="00A66D2C" w:rsidRDefault="00A66D2C" w:rsidP="001D1272"/>
    <w:p w:rsidR="00B376B3" w:rsidRDefault="00B376B3" w:rsidP="001D1272">
      <w:r>
        <w:t>O certificado digital instalado anteriormente pode ser localizado no snap-in Certificados – Usuário Atual, repositório Autoridades de Certificação Raíz Co</w:t>
      </w:r>
      <w:r w:rsidR="009A4D76">
        <w:t>nfiáveis.</w:t>
      </w:r>
    </w:p>
    <w:p w:rsidR="00A66D2C" w:rsidRDefault="00B376B3" w:rsidP="001D1272">
      <w:r>
        <w:t>Depois de localizado, suas propriedades podem ser visualizadas com um duplo-clique</w:t>
      </w:r>
      <w:r w:rsidR="009A4D76">
        <w:t xml:space="preserve"> sobre o certificado.</w:t>
      </w:r>
    </w:p>
    <w:p w:rsidR="00A66D2C" w:rsidRDefault="00A66D2C" w:rsidP="001D1272"/>
    <w:p w:rsidR="00440652" w:rsidRDefault="009A4D76" w:rsidP="001D1272">
      <w:r>
        <w:t xml:space="preserve">Para verificar a validade da cadeia de emissão do certificado, clique na guia Caminho de Certificação e </w:t>
      </w:r>
      <w:r w:rsidR="00440652">
        <w:t>veja se todos os emissores de certificados são válido</w:t>
      </w:r>
      <w:r w:rsidR="00487114">
        <w:t>s na cadeia, como na imagem abaixo:</w:t>
      </w:r>
    </w:p>
    <w:p w:rsidR="009A4D76" w:rsidRDefault="009A4D76" w:rsidP="001D1272"/>
    <w:p w:rsidR="009A4D76" w:rsidRDefault="009A4D76" w:rsidP="009A4D7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2F1107" wp14:editId="3DAD072B">
            <wp:extent cx="2281286" cy="2846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286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76" w:rsidRDefault="009A4D76" w:rsidP="001D1272"/>
    <w:p w:rsidR="00487114" w:rsidRDefault="00487114" w:rsidP="001D1272"/>
    <w:p w:rsidR="00440652" w:rsidRDefault="00440652" w:rsidP="001D1272">
      <w:r>
        <w:t xml:space="preserve">Se o certificado </w:t>
      </w:r>
      <w:r w:rsidR="00487114">
        <w:t xml:space="preserve">e/ou sua cadeia adjacente não for válida, o certificado pode ser instalado novamente – como no procedimento já descrito – no repositório para “Pessoas Confiáveis”, ou apenas copiando e colando o </w:t>
      </w:r>
      <w:r w:rsidR="00215863">
        <w:t>certificado do repositório “Autoridades de Certificação Raiz Confiáveis” para o</w:t>
      </w:r>
      <w:r w:rsidR="00B33604">
        <w:t xml:space="preserve"> repositório</w:t>
      </w:r>
      <w:r w:rsidR="00215863">
        <w:t xml:space="preserve"> “Pessoas Confiáveis”.</w:t>
      </w:r>
    </w:p>
    <w:p w:rsidR="00440652" w:rsidRDefault="00440652" w:rsidP="001D1272"/>
    <w:p w:rsidR="009A4D76" w:rsidRDefault="009A4D76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3C3F7D" w:rsidRDefault="003C3F7D" w:rsidP="001D1272"/>
    <w:p w:rsidR="00215863" w:rsidRDefault="00215863" w:rsidP="00215863">
      <w:pPr>
        <w:pStyle w:val="Heading1"/>
      </w:pPr>
      <w:bookmarkStart w:id="9" w:name="_Toc268518879"/>
      <w:r>
        <w:lastRenderedPageBreak/>
        <w:t>Utilização do Certificado Digital</w:t>
      </w:r>
      <w:bookmarkEnd w:id="9"/>
    </w:p>
    <w:p w:rsidR="00215863" w:rsidRDefault="00215863" w:rsidP="001D1272">
      <w:r>
        <w:t xml:space="preserve">Para utilizar um certificado instalado no computador em um aplicativo, é necessária a sua </w:t>
      </w:r>
      <w:r w:rsidR="003C3F7D">
        <w:t xml:space="preserve">correta </w:t>
      </w:r>
      <w:r>
        <w:t>identificação</w:t>
      </w:r>
      <w:r w:rsidR="003C3F7D">
        <w:t>.</w:t>
      </w:r>
    </w:p>
    <w:p w:rsidR="003C3F7D" w:rsidRDefault="003C3F7D" w:rsidP="001D1272"/>
    <w:p w:rsidR="003C3F7D" w:rsidRDefault="003C3F7D" w:rsidP="001D1272">
      <w:r>
        <w:t>Problemas de identificação de certificado podem gerar transtornos desnecessários, como utilização do certificado errado ou a não identificação.</w:t>
      </w:r>
    </w:p>
    <w:p w:rsidR="003C3F7D" w:rsidRDefault="003C3F7D" w:rsidP="001D1272"/>
    <w:p w:rsidR="00215863" w:rsidRDefault="003C3F7D" w:rsidP="001D1272">
      <w:r>
        <w:t>Certificados são localizados através do tipo de conta onde ele foi instalado (Usuário ou Computador) e pelo seu repositório, e pode ser pesquisado de diversas maneiras. Por este motivo, recomendamos a pesquisa de certificado pela sua impressão digital (thumbprint), encontrado na figura abaixo:</w:t>
      </w:r>
    </w:p>
    <w:p w:rsidR="003C3F7D" w:rsidRDefault="003C3F7D" w:rsidP="001D1272"/>
    <w:p w:rsidR="003C3F7D" w:rsidRDefault="003C3F7D" w:rsidP="001D1272"/>
    <w:p w:rsidR="009A4D76" w:rsidRDefault="009A4D76" w:rsidP="001D1272"/>
    <w:p w:rsidR="00A66D2C" w:rsidRDefault="009A4D76" w:rsidP="009A4D76">
      <w:pPr>
        <w:jc w:val="center"/>
      </w:pPr>
      <w:r>
        <w:rPr>
          <w:noProof/>
          <w:lang w:val="en-US"/>
        </w:rPr>
        <w:drawing>
          <wp:inline distT="0" distB="0" distL="0" distR="0" wp14:anchorId="334EB02E" wp14:editId="0C5795A5">
            <wp:extent cx="2287119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224" cy="28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2C" w:rsidRDefault="00A66D2C" w:rsidP="001D1272"/>
    <w:p w:rsidR="00215863" w:rsidRDefault="00215863" w:rsidP="001D1272"/>
    <w:p w:rsidR="00A45A0D" w:rsidRDefault="00A45A0D" w:rsidP="001D1272"/>
    <w:p w:rsidR="00A45A0D" w:rsidRDefault="00A45A0D" w:rsidP="001D1272"/>
    <w:p w:rsidR="00A45A0D" w:rsidRDefault="00A45A0D" w:rsidP="001D1272"/>
    <w:p w:rsidR="00A45A0D" w:rsidRDefault="00A45A0D" w:rsidP="001D1272"/>
    <w:p w:rsidR="00A45A0D" w:rsidRDefault="00A45A0D" w:rsidP="001D1272"/>
    <w:p w:rsidR="00215863" w:rsidRDefault="00215863" w:rsidP="001D1272"/>
    <w:p w:rsidR="00397DCA" w:rsidRDefault="003C3F7D" w:rsidP="001D1272">
      <w:pPr>
        <w:pStyle w:val="Heading1"/>
      </w:pPr>
      <w:bookmarkStart w:id="10" w:name="_Toc268518880"/>
      <w:r>
        <w:t>Referências Bibliográficas</w:t>
      </w:r>
      <w:bookmarkEnd w:id="10"/>
    </w:p>
    <w:p w:rsidR="003C3F7D" w:rsidRDefault="003C3F7D" w:rsidP="003C3F7D"/>
    <w:p w:rsidR="00A45A0D" w:rsidRDefault="00A45A0D" w:rsidP="00A45A0D">
      <w:hyperlink r:id="rId22" w:history="1">
        <w:r w:rsidRPr="00BC65CC">
          <w:rPr>
            <w:rStyle w:val="Hyperlink"/>
          </w:rPr>
          <w:t>http://www.iti.gov.br</w:t>
        </w:r>
      </w:hyperlink>
    </w:p>
    <w:p w:rsidR="00A45A0D" w:rsidRDefault="00A45A0D" w:rsidP="003C3F7D"/>
    <w:p w:rsidR="003C3F7D" w:rsidRPr="003C3F7D" w:rsidRDefault="003C3F7D" w:rsidP="003C3F7D"/>
    <w:sectPr w:rsidR="003C3F7D" w:rsidRPr="003C3F7D" w:rsidSect="00C625FF">
      <w:headerReference w:type="default" r:id="rId23"/>
      <w:footerReference w:type="default" r:id="rId24"/>
      <w:pgSz w:w="11907" w:h="16840" w:code="9"/>
      <w:pgMar w:top="539" w:right="1298" w:bottom="1531" w:left="1298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F7D" w:rsidRDefault="003C3F7D">
      <w:r>
        <w:separator/>
      </w:r>
    </w:p>
  </w:endnote>
  <w:endnote w:type="continuationSeparator" w:id="0">
    <w:p w:rsidR="003C3F7D" w:rsidRDefault="003C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F7D" w:rsidRDefault="003C3F7D" w:rsidP="00C625FF">
    <w:pPr>
      <w:pStyle w:val="Footer"/>
      <w:pBdr>
        <w:top w:val="single" w:sz="12" w:space="5" w:color="auto"/>
      </w:pBdr>
      <w:tabs>
        <w:tab w:val="left" w:pos="0"/>
        <w:tab w:val="center" w:pos="4752"/>
        <w:tab w:val="right" w:pos="9504"/>
      </w:tabs>
      <w:rPr>
        <w:szCs w:val="12"/>
      </w:rPr>
    </w:pPr>
    <w:r>
      <w:rPr>
        <w:szCs w:val="12"/>
      </w:rPr>
      <w:t>Av. Jabaquara, 2819  |  9º Andar  |  Mirandópolis  |  04045 004  |  São Paulo  |  SP  |  Brasil  |  Tel +55 11 3127 7200  |  Fax +55 11 3127 7201</w:t>
    </w:r>
  </w:p>
  <w:p w:rsidR="003C3F7D" w:rsidRDefault="003C3F7D" w:rsidP="00C625FF">
    <w:pPr>
      <w:pStyle w:val="Footer"/>
      <w:pBdr>
        <w:top w:val="single" w:sz="12" w:space="5" w:color="auto"/>
      </w:pBdr>
      <w:tabs>
        <w:tab w:val="left" w:pos="0"/>
        <w:tab w:val="center" w:pos="4752"/>
        <w:tab w:val="right" w:pos="9504"/>
      </w:tabs>
      <w:rPr>
        <w:szCs w:val="12"/>
      </w:rPr>
    </w:pPr>
    <w:r>
      <w:rPr>
        <w:szCs w:val="12"/>
      </w:rPr>
      <w:t>w w w . i t g r o u p . c o m . b r  |  c o m e r c i a l @ i t g r o u p . c o m . b r</w:t>
    </w:r>
  </w:p>
  <w:p w:rsidR="003C3F7D" w:rsidRDefault="003C3F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F7D" w:rsidRDefault="003C3F7D">
      <w:r>
        <w:separator/>
      </w:r>
    </w:p>
  </w:footnote>
  <w:footnote w:type="continuationSeparator" w:id="0">
    <w:p w:rsidR="003C3F7D" w:rsidRDefault="003C3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F7D" w:rsidRPr="00AC055E" w:rsidRDefault="003C3F7D" w:rsidP="00C625FF">
    <w:pPr>
      <w:pStyle w:val="Header"/>
    </w:pPr>
    <w:r>
      <w:rPr>
        <w:noProof/>
        <w:lang w:val="en-US"/>
      </w:rPr>
      <w:drawing>
        <wp:inline distT="0" distB="0" distL="0" distR="0">
          <wp:extent cx="1733550" cy="733425"/>
          <wp:effectExtent l="19050" t="0" r="0" b="0"/>
          <wp:docPr id="1" name="Imagem 1" descr="logo_IT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Tgro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C3F7D" w:rsidRDefault="003C3F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E8B"/>
    <w:multiLevelType w:val="hybridMultilevel"/>
    <w:tmpl w:val="18BE8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97191"/>
    <w:multiLevelType w:val="hybridMultilevel"/>
    <w:tmpl w:val="C61CC6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CF47D3"/>
    <w:multiLevelType w:val="hybridMultilevel"/>
    <w:tmpl w:val="70F62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5773A"/>
    <w:multiLevelType w:val="hybridMultilevel"/>
    <w:tmpl w:val="2C8C5C5A"/>
    <w:lvl w:ilvl="0" w:tplc="4DC054D0">
      <w:start w:val="7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D5039"/>
    <w:multiLevelType w:val="hybridMultilevel"/>
    <w:tmpl w:val="D004D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A0EE8"/>
    <w:multiLevelType w:val="hybridMultilevel"/>
    <w:tmpl w:val="AE48753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915F2D"/>
    <w:multiLevelType w:val="hybridMultilevel"/>
    <w:tmpl w:val="16D40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A47E1"/>
    <w:multiLevelType w:val="hybridMultilevel"/>
    <w:tmpl w:val="B448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21FF"/>
    <w:multiLevelType w:val="hybridMultilevel"/>
    <w:tmpl w:val="70F62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41A0C"/>
    <w:multiLevelType w:val="hybridMultilevel"/>
    <w:tmpl w:val="F0E8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607B0"/>
    <w:multiLevelType w:val="hybridMultilevel"/>
    <w:tmpl w:val="1FE63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C295A"/>
    <w:multiLevelType w:val="hybridMultilevel"/>
    <w:tmpl w:val="1A9A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1484C"/>
    <w:multiLevelType w:val="hybridMultilevel"/>
    <w:tmpl w:val="7AE4D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E5133"/>
    <w:multiLevelType w:val="hybridMultilevel"/>
    <w:tmpl w:val="98EAA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704A2"/>
    <w:multiLevelType w:val="hybridMultilevel"/>
    <w:tmpl w:val="16A40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E70B2"/>
    <w:multiLevelType w:val="hybridMultilevel"/>
    <w:tmpl w:val="E1D43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30545B"/>
    <w:multiLevelType w:val="hybridMultilevel"/>
    <w:tmpl w:val="DA4E8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F6B45"/>
    <w:multiLevelType w:val="hybridMultilevel"/>
    <w:tmpl w:val="F56CD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A23E38"/>
    <w:multiLevelType w:val="hybridMultilevel"/>
    <w:tmpl w:val="0B60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669D4"/>
    <w:multiLevelType w:val="hybridMultilevel"/>
    <w:tmpl w:val="68249A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D97F4B"/>
    <w:multiLevelType w:val="hybridMultilevel"/>
    <w:tmpl w:val="6D4A5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B6041"/>
    <w:multiLevelType w:val="hybridMultilevel"/>
    <w:tmpl w:val="E0E450B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>
    <w:nsid w:val="6760176B"/>
    <w:multiLevelType w:val="hybridMultilevel"/>
    <w:tmpl w:val="32F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67030"/>
    <w:multiLevelType w:val="hybridMultilevel"/>
    <w:tmpl w:val="70F62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87EA7"/>
    <w:multiLevelType w:val="hybridMultilevel"/>
    <w:tmpl w:val="1B6A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10"/>
  </w:num>
  <w:num w:numId="5">
    <w:abstractNumId w:val="20"/>
  </w:num>
  <w:num w:numId="6">
    <w:abstractNumId w:val="9"/>
  </w:num>
  <w:num w:numId="7">
    <w:abstractNumId w:val="24"/>
  </w:num>
  <w:num w:numId="8">
    <w:abstractNumId w:val="11"/>
  </w:num>
  <w:num w:numId="9">
    <w:abstractNumId w:val="12"/>
  </w:num>
  <w:num w:numId="10">
    <w:abstractNumId w:val="13"/>
  </w:num>
  <w:num w:numId="11">
    <w:abstractNumId w:val="22"/>
  </w:num>
  <w:num w:numId="12">
    <w:abstractNumId w:val="4"/>
  </w:num>
  <w:num w:numId="13">
    <w:abstractNumId w:val="21"/>
  </w:num>
  <w:num w:numId="14">
    <w:abstractNumId w:val="16"/>
  </w:num>
  <w:num w:numId="15">
    <w:abstractNumId w:val="1"/>
  </w:num>
  <w:num w:numId="16">
    <w:abstractNumId w:val="6"/>
  </w:num>
  <w:num w:numId="17">
    <w:abstractNumId w:val="0"/>
  </w:num>
  <w:num w:numId="18">
    <w:abstractNumId w:val="19"/>
  </w:num>
  <w:num w:numId="19">
    <w:abstractNumId w:val="2"/>
  </w:num>
  <w:num w:numId="20">
    <w:abstractNumId w:val="8"/>
  </w:num>
  <w:num w:numId="21">
    <w:abstractNumId w:val="23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8" w:dllVersion="513" w:checkStyle="0"/>
  <w:activeWritingStyle w:appName="MSWord" w:lang="pt-BR" w:vendorID="1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3BD"/>
    <w:rsid w:val="00000C44"/>
    <w:rsid w:val="00001EFC"/>
    <w:rsid w:val="00005507"/>
    <w:rsid w:val="00006A55"/>
    <w:rsid w:val="000113BD"/>
    <w:rsid w:val="00011FC1"/>
    <w:rsid w:val="000147FE"/>
    <w:rsid w:val="00017626"/>
    <w:rsid w:val="00020956"/>
    <w:rsid w:val="00026E61"/>
    <w:rsid w:val="000356AC"/>
    <w:rsid w:val="00035939"/>
    <w:rsid w:val="000466CB"/>
    <w:rsid w:val="000554F4"/>
    <w:rsid w:val="00061774"/>
    <w:rsid w:val="0006321C"/>
    <w:rsid w:val="00064F69"/>
    <w:rsid w:val="00066E1E"/>
    <w:rsid w:val="00070917"/>
    <w:rsid w:val="00072832"/>
    <w:rsid w:val="00085229"/>
    <w:rsid w:val="000956E2"/>
    <w:rsid w:val="000A471E"/>
    <w:rsid w:val="000B367F"/>
    <w:rsid w:val="000C04A3"/>
    <w:rsid w:val="000C2FD7"/>
    <w:rsid w:val="000C5E68"/>
    <w:rsid w:val="000C73ED"/>
    <w:rsid w:val="000D2671"/>
    <w:rsid w:val="000D6F03"/>
    <w:rsid w:val="000E0869"/>
    <w:rsid w:val="000E324A"/>
    <w:rsid w:val="000F276B"/>
    <w:rsid w:val="000F59AF"/>
    <w:rsid w:val="00101BCA"/>
    <w:rsid w:val="00103EE7"/>
    <w:rsid w:val="00104957"/>
    <w:rsid w:val="001152FD"/>
    <w:rsid w:val="00117A63"/>
    <w:rsid w:val="00120BD3"/>
    <w:rsid w:val="0012351A"/>
    <w:rsid w:val="00123617"/>
    <w:rsid w:val="00126A5B"/>
    <w:rsid w:val="00132614"/>
    <w:rsid w:val="001347A6"/>
    <w:rsid w:val="0013492A"/>
    <w:rsid w:val="001351C1"/>
    <w:rsid w:val="00142478"/>
    <w:rsid w:val="001564B7"/>
    <w:rsid w:val="00156B76"/>
    <w:rsid w:val="00162DD7"/>
    <w:rsid w:val="00171479"/>
    <w:rsid w:val="001747C7"/>
    <w:rsid w:val="00177A72"/>
    <w:rsid w:val="00183001"/>
    <w:rsid w:val="00187527"/>
    <w:rsid w:val="00194A1D"/>
    <w:rsid w:val="001A6E66"/>
    <w:rsid w:val="001A760A"/>
    <w:rsid w:val="001B1FA8"/>
    <w:rsid w:val="001B34DF"/>
    <w:rsid w:val="001B6FCB"/>
    <w:rsid w:val="001B7073"/>
    <w:rsid w:val="001B7B15"/>
    <w:rsid w:val="001C230A"/>
    <w:rsid w:val="001C7CBF"/>
    <w:rsid w:val="001C7FC2"/>
    <w:rsid w:val="001D1272"/>
    <w:rsid w:val="001D21A7"/>
    <w:rsid w:val="001E1AE2"/>
    <w:rsid w:val="001E6FC1"/>
    <w:rsid w:val="001F3889"/>
    <w:rsid w:val="001F735B"/>
    <w:rsid w:val="00207FA8"/>
    <w:rsid w:val="00215863"/>
    <w:rsid w:val="002158AC"/>
    <w:rsid w:val="00215DC3"/>
    <w:rsid w:val="0021696A"/>
    <w:rsid w:val="00230D80"/>
    <w:rsid w:val="002354C9"/>
    <w:rsid w:val="002367CB"/>
    <w:rsid w:val="00236F19"/>
    <w:rsid w:val="002406BE"/>
    <w:rsid w:val="002431B8"/>
    <w:rsid w:val="00250B8A"/>
    <w:rsid w:val="00257BB9"/>
    <w:rsid w:val="0026052F"/>
    <w:rsid w:val="002678E2"/>
    <w:rsid w:val="00277BBF"/>
    <w:rsid w:val="00281312"/>
    <w:rsid w:val="002822D7"/>
    <w:rsid w:val="00283A27"/>
    <w:rsid w:val="0029431C"/>
    <w:rsid w:val="00294A6A"/>
    <w:rsid w:val="002A2D2A"/>
    <w:rsid w:val="002B4270"/>
    <w:rsid w:val="002C0921"/>
    <w:rsid w:val="002C27B7"/>
    <w:rsid w:val="002C2EB5"/>
    <w:rsid w:val="002C51CE"/>
    <w:rsid w:val="002C7EF9"/>
    <w:rsid w:val="002D7EE2"/>
    <w:rsid w:val="002E2136"/>
    <w:rsid w:val="002E3E8D"/>
    <w:rsid w:val="002E42F7"/>
    <w:rsid w:val="002E4420"/>
    <w:rsid w:val="002F0652"/>
    <w:rsid w:val="002F2E7F"/>
    <w:rsid w:val="002F53C0"/>
    <w:rsid w:val="002F6A7C"/>
    <w:rsid w:val="00305012"/>
    <w:rsid w:val="003063E0"/>
    <w:rsid w:val="00307EBC"/>
    <w:rsid w:val="00332104"/>
    <w:rsid w:val="00334679"/>
    <w:rsid w:val="003519B4"/>
    <w:rsid w:val="00356ACE"/>
    <w:rsid w:val="00360972"/>
    <w:rsid w:val="0036103D"/>
    <w:rsid w:val="003670BB"/>
    <w:rsid w:val="00370210"/>
    <w:rsid w:val="00380AAA"/>
    <w:rsid w:val="00397DCA"/>
    <w:rsid w:val="003B3890"/>
    <w:rsid w:val="003C3F7D"/>
    <w:rsid w:val="003C431D"/>
    <w:rsid w:val="003C5378"/>
    <w:rsid w:val="003D5E57"/>
    <w:rsid w:val="003E5C7F"/>
    <w:rsid w:val="003E5EC7"/>
    <w:rsid w:val="003F0514"/>
    <w:rsid w:val="003F0818"/>
    <w:rsid w:val="003F16D7"/>
    <w:rsid w:val="003F6272"/>
    <w:rsid w:val="00400D03"/>
    <w:rsid w:val="00405D19"/>
    <w:rsid w:val="004065FD"/>
    <w:rsid w:val="004101B9"/>
    <w:rsid w:val="00411604"/>
    <w:rsid w:val="00411F7B"/>
    <w:rsid w:val="004149C5"/>
    <w:rsid w:val="00420114"/>
    <w:rsid w:val="00431E9D"/>
    <w:rsid w:val="00440652"/>
    <w:rsid w:val="004407BD"/>
    <w:rsid w:val="00443EC6"/>
    <w:rsid w:val="004450EF"/>
    <w:rsid w:val="004519DC"/>
    <w:rsid w:val="00451BBC"/>
    <w:rsid w:val="0045472E"/>
    <w:rsid w:val="00456437"/>
    <w:rsid w:val="00465CC4"/>
    <w:rsid w:val="00466F0B"/>
    <w:rsid w:val="00470749"/>
    <w:rsid w:val="004720AD"/>
    <w:rsid w:val="00473E1B"/>
    <w:rsid w:val="00481036"/>
    <w:rsid w:val="00481B36"/>
    <w:rsid w:val="00484257"/>
    <w:rsid w:val="00484D2C"/>
    <w:rsid w:val="00485477"/>
    <w:rsid w:val="00487114"/>
    <w:rsid w:val="004A0B2C"/>
    <w:rsid w:val="004A7308"/>
    <w:rsid w:val="004A7972"/>
    <w:rsid w:val="004B1BE0"/>
    <w:rsid w:val="004D4468"/>
    <w:rsid w:val="004E5403"/>
    <w:rsid w:val="004F1B53"/>
    <w:rsid w:val="00502C02"/>
    <w:rsid w:val="00504B38"/>
    <w:rsid w:val="005101DC"/>
    <w:rsid w:val="00530535"/>
    <w:rsid w:val="00537740"/>
    <w:rsid w:val="005404A8"/>
    <w:rsid w:val="00543F4F"/>
    <w:rsid w:val="005552AA"/>
    <w:rsid w:val="00564C25"/>
    <w:rsid w:val="00576968"/>
    <w:rsid w:val="00592A13"/>
    <w:rsid w:val="0059463F"/>
    <w:rsid w:val="005A13E8"/>
    <w:rsid w:val="005A4F0F"/>
    <w:rsid w:val="005A57DE"/>
    <w:rsid w:val="005A644B"/>
    <w:rsid w:val="005B13C9"/>
    <w:rsid w:val="005C2CD5"/>
    <w:rsid w:val="005C5929"/>
    <w:rsid w:val="005D26DD"/>
    <w:rsid w:val="005D30B3"/>
    <w:rsid w:val="005D4B76"/>
    <w:rsid w:val="005D72DC"/>
    <w:rsid w:val="005E5A92"/>
    <w:rsid w:val="005E65D6"/>
    <w:rsid w:val="005F2D95"/>
    <w:rsid w:val="005F3014"/>
    <w:rsid w:val="005F44EB"/>
    <w:rsid w:val="006007D0"/>
    <w:rsid w:val="00601F88"/>
    <w:rsid w:val="00602EC1"/>
    <w:rsid w:val="00603BE5"/>
    <w:rsid w:val="00605088"/>
    <w:rsid w:val="00612772"/>
    <w:rsid w:val="00615E6F"/>
    <w:rsid w:val="00616660"/>
    <w:rsid w:val="006251BB"/>
    <w:rsid w:val="00627121"/>
    <w:rsid w:val="00627D9B"/>
    <w:rsid w:val="00633ED9"/>
    <w:rsid w:val="006418F7"/>
    <w:rsid w:val="00645005"/>
    <w:rsid w:val="00652928"/>
    <w:rsid w:val="00653D36"/>
    <w:rsid w:val="006559DE"/>
    <w:rsid w:val="00662D9F"/>
    <w:rsid w:val="00671B5D"/>
    <w:rsid w:val="006869DB"/>
    <w:rsid w:val="006974B2"/>
    <w:rsid w:val="006A2366"/>
    <w:rsid w:val="006B731D"/>
    <w:rsid w:val="006B7CBA"/>
    <w:rsid w:val="006C5FDF"/>
    <w:rsid w:val="006D62F7"/>
    <w:rsid w:val="006D63A7"/>
    <w:rsid w:val="006D7ED5"/>
    <w:rsid w:val="006E606C"/>
    <w:rsid w:val="006E71FA"/>
    <w:rsid w:val="006E7A62"/>
    <w:rsid w:val="0070222B"/>
    <w:rsid w:val="00714A86"/>
    <w:rsid w:val="00715745"/>
    <w:rsid w:val="00724444"/>
    <w:rsid w:val="00730539"/>
    <w:rsid w:val="0073460A"/>
    <w:rsid w:val="00735194"/>
    <w:rsid w:val="00741FFC"/>
    <w:rsid w:val="0074553C"/>
    <w:rsid w:val="00752531"/>
    <w:rsid w:val="00757729"/>
    <w:rsid w:val="00761623"/>
    <w:rsid w:val="00774623"/>
    <w:rsid w:val="007832E5"/>
    <w:rsid w:val="00786EF8"/>
    <w:rsid w:val="0079566D"/>
    <w:rsid w:val="00796AD2"/>
    <w:rsid w:val="007A07A9"/>
    <w:rsid w:val="007A1E48"/>
    <w:rsid w:val="007A2C80"/>
    <w:rsid w:val="007A40BD"/>
    <w:rsid w:val="007A67B7"/>
    <w:rsid w:val="007A6D11"/>
    <w:rsid w:val="007A73C7"/>
    <w:rsid w:val="007B1BAE"/>
    <w:rsid w:val="007B3541"/>
    <w:rsid w:val="007C00AC"/>
    <w:rsid w:val="007C37AE"/>
    <w:rsid w:val="007C4FA4"/>
    <w:rsid w:val="007C7238"/>
    <w:rsid w:val="007C738A"/>
    <w:rsid w:val="007D2A47"/>
    <w:rsid w:val="007E3E51"/>
    <w:rsid w:val="00801595"/>
    <w:rsid w:val="00805090"/>
    <w:rsid w:val="008153E8"/>
    <w:rsid w:val="008346DC"/>
    <w:rsid w:val="00840711"/>
    <w:rsid w:val="00843A56"/>
    <w:rsid w:val="00851E00"/>
    <w:rsid w:val="00853F93"/>
    <w:rsid w:val="00867392"/>
    <w:rsid w:val="00875FDD"/>
    <w:rsid w:val="008871DA"/>
    <w:rsid w:val="00892F2E"/>
    <w:rsid w:val="008B10A0"/>
    <w:rsid w:val="008B3BD4"/>
    <w:rsid w:val="008C1C60"/>
    <w:rsid w:val="008C4E5C"/>
    <w:rsid w:val="008D0AC0"/>
    <w:rsid w:val="008D5360"/>
    <w:rsid w:val="008D756C"/>
    <w:rsid w:val="008E4229"/>
    <w:rsid w:val="008E5A81"/>
    <w:rsid w:val="008F0903"/>
    <w:rsid w:val="008F6CBD"/>
    <w:rsid w:val="008F7861"/>
    <w:rsid w:val="009016B8"/>
    <w:rsid w:val="00903783"/>
    <w:rsid w:val="009062DC"/>
    <w:rsid w:val="00922B61"/>
    <w:rsid w:val="0092327A"/>
    <w:rsid w:val="00924522"/>
    <w:rsid w:val="00926378"/>
    <w:rsid w:val="0094169E"/>
    <w:rsid w:val="00962909"/>
    <w:rsid w:val="00963DB6"/>
    <w:rsid w:val="00965375"/>
    <w:rsid w:val="00966F85"/>
    <w:rsid w:val="00967C08"/>
    <w:rsid w:val="009736E0"/>
    <w:rsid w:val="0097792F"/>
    <w:rsid w:val="00981CDF"/>
    <w:rsid w:val="00983945"/>
    <w:rsid w:val="009905D4"/>
    <w:rsid w:val="00991237"/>
    <w:rsid w:val="009913CA"/>
    <w:rsid w:val="009933A9"/>
    <w:rsid w:val="009A210D"/>
    <w:rsid w:val="009A4D76"/>
    <w:rsid w:val="009A5540"/>
    <w:rsid w:val="009B238C"/>
    <w:rsid w:val="009B5D5A"/>
    <w:rsid w:val="009B6FD6"/>
    <w:rsid w:val="009B717F"/>
    <w:rsid w:val="009C5E97"/>
    <w:rsid w:val="009D32AF"/>
    <w:rsid w:val="009D43F1"/>
    <w:rsid w:val="009D46C7"/>
    <w:rsid w:val="009E0DC5"/>
    <w:rsid w:val="009E6637"/>
    <w:rsid w:val="009F0F45"/>
    <w:rsid w:val="009F5CEA"/>
    <w:rsid w:val="00A01089"/>
    <w:rsid w:val="00A05C67"/>
    <w:rsid w:val="00A31D80"/>
    <w:rsid w:val="00A45A0D"/>
    <w:rsid w:val="00A465A1"/>
    <w:rsid w:val="00A54D5F"/>
    <w:rsid w:val="00A6607A"/>
    <w:rsid w:val="00A66D2C"/>
    <w:rsid w:val="00A67B1E"/>
    <w:rsid w:val="00A74828"/>
    <w:rsid w:val="00A75592"/>
    <w:rsid w:val="00A83ED4"/>
    <w:rsid w:val="00A84612"/>
    <w:rsid w:val="00AA01C8"/>
    <w:rsid w:val="00AA0A48"/>
    <w:rsid w:val="00AA18F5"/>
    <w:rsid w:val="00AA6BBA"/>
    <w:rsid w:val="00AB01CF"/>
    <w:rsid w:val="00AC055E"/>
    <w:rsid w:val="00AC068A"/>
    <w:rsid w:val="00AC7A48"/>
    <w:rsid w:val="00AD31F2"/>
    <w:rsid w:val="00AD5604"/>
    <w:rsid w:val="00AE5FB9"/>
    <w:rsid w:val="00AF3F77"/>
    <w:rsid w:val="00AF71D3"/>
    <w:rsid w:val="00AF7F32"/>
    <w:rsid w:val="00B02418"/>
    <w:rsid w:val="00B15034"/>
    <w:rsid w:val="00B15285"/>
    <w:rsid w:val="00B22845"/>
    <w:rsid w:val="00B23CEA"/>
    <w:rsid w:val="00B24754"/>
    <w:rsid w:val="00B267D7"/>
    <w:rsid w:val="00B33604"/>
    <w:rsid w:val="00B360FA"/>
    <w:rsid w:val="00B376B3"/>
    <w:rsid w:val="00B40F52"/>
    <w:rsid w:val="00B4211E"/>
    <w:rsid w:val="00B61939"/>
    <w:rsid w:val="00B74908"/>
    <w:rsid w:val="00B764D9"/>
    <w:rsid w:val="00B81F41"/>
    <w:rsid w:val="00BA1588"/>
    <w:rsid w:val="00BA4713"/>
    <w:rsid w:val="00BB56C6"/>
    <w:rsid w:val="00BB5EBD"/>
    <w:rsid w:val="00BC01C2"/>
    <w:rsid w:val="00BC280E"/>
    <w:rsid w:val="00BC2C71"/>
    <w:rsid w:val="00BC2F29"/>
    <w:rsid w:val="00BC54DF"/>
    <w:rsid w:val="00BD40E0"/>
    <w:rsid w:val="00BF1D21"/>
    <w:rsid w:val="00BF3C3C"/>
    <w:rsid w:val="00BF559F"/>
    <w:rsid w:val="00BF581C"/>
    <w:rsid w:val="00C03826"/>
    <w:rsid w:val="00C03A90"/>
    <w:rsid w:val="00C04B65"/>
    <w:rsid w:val="00C1062D"/>
    <w:rsid w:val="00C11491"/>
    <w:rsid w:val="00C139A6"/>
    <w:rsid w:val="00C16EA2"/>
    <w:rsid w:val="00C26558"/>
    <w:rsid w:val="00C27844"/>
    <w:rsid w:val="00C30182"/>
    <w:rsid w:val="00C31959"/>
    <w:rsid w:val="00C3263A"/>
    <w:rsid w:val="00C344E1"/>
    <w:rsid w:val="00C464A5"/>
    <w:rsid w:val="00C47B58"/>
    <w:rsid w:val="00C51B22"/>
    <w:rsid w:val="00C610CE"/>
    <w:rsid w:val="00C622AF"/>
    <w:rsid w:val="00C625FF"/>
    <w:rsid w:val="00C66216"/>
    <w:rsid w:val="00C72BD1"/>
    <w:rsid w:val="00C7481A"/>
    <w:rsid w:val="00C75D3C"/>
    <w:rsid w:val="00C830BA"/>
    <w:rsid w:val="00C92D97"/>
    <w:rsid w:val="00CA69AB"/>
    <w:rsid w:val="00CB2FCB"/>
    <w:rsid w:val="00CB4F02"/>
    <w:rsid w:val="00CC26A5"/>
    <w:rsid w:val="00CD4638"/>
    <w:rsid w:val="00CE035B"/>
    <w:rsid w:val="00CE0751"/>
    <w:rsid w:val="00CF6CD4"/>
    <w:rsid w:val="00D06D5A"/>
    <w:rsid w:val="00D10B87"/>
    <w:rsid w:val="00D110B1"/>
    <w:rsid w:val="00D143AC"/>
    <w:rsid w:val="00D22824"/>
    <w:rsid w:val="00D23262"/>
    <w:rsid w:val="00D37C6B"/>
    <w:rsid w:val="00D401E1"/>
    <w:rsid w:val="00D428B5"/>
    <w:rsid w:val="00D43606"/>
    <w:rsid w:val="00D43855"/>
    <w:rsid w:val="00D54A9A"/>
    <w:rsid w:val="00D55DA0"/>
    <w:rsid w:val="00D63A4A"/>
    <w:rsid w:val="00D72BCE"/>
    <w:rsid w:val="00D746AB"/>
    <w:rsid w:val="00D779DF"/>
    <w:rsid w:val="00D90B18"/>
    <w:rsid w:val="00D92B9E"/>
    <w:rsid w:val="00D9316F"/>
    <w:rsid w:val="00D94F8F"/>
    <w:rsid w:val="00DA0287"/>
    <w:rsid w:val="00DA4F18"/>
    <w:rsid w:val="00DB5635"/>
    <w:rsid w:val="00DD70E3"/>
    <w:rsid w:val="00DD74DD"/>
    <w:rsid w:val="00DE0EFE"/>
    <w:rsid w:val="00DE0F3E"/>
    <w:rsid w:val="00DE574D"/>
    <w:rsid w:val="00DE600D"/>
    <w:rsid w:val="00DF32D1"/>
    <w:rsid w:val="00E01DCE"/>
    <w:rsid w:val="00E026D5"/>
    <w:rsid w:val="00E0659B"/>
    <w:rsid w:val="00E1780A"/>
    <w:rsid w:val="00E209AD"/>
    <w:rsid w:val="00E314E5"/>
    <w:rsid w:val="00E371DB"/>
    <w:rsid w:val="00E47492"/>
    <w:rsid w:val="00E60DF8"/>
    <w:rsid w:val="00E61149"/>
    <w:rsid w:val="00E61824"/>
    <w:rsid w:val="00E62EEB"/>
    <w:rsid w:val="00E646AA"/>
    <w:rsid w:val="00E662C6"/>
    <w:rsid w:val="00E67133"/>
    <w:rsid w:val="00E83E33"/>
    <w:rsid w:val="00E9216F"/>
    <w:rsid w:val="00E96B1E"/>
    <w:rsid w:val="00EA00F8"/>
    <w:rsid w:val="00EA2A7F"/>
    <w:rsid w:val="00EA7E21"/>
    <w:rsid w:val="00EB51E0"/>
    <w:rsid w:val="00EC4CAA"/>
    <w:rsid w:val="00EC7006"/>
    <w:rsid w:val="00ED60A3"/>
    <w:rsid w:val="00EE29B2"/>
    <w:rsid w:val="00EF2864"/>
    <w:rsid w:val="00F058B4"/>
    <w:rsid w:val="00F05AF6"/>
    <w:rsid w:val="00F0613A"/>
    <w:rsid w:val="00F1269F"/>
    <w:rsid w:val="00F159C5"/>
    <w:rsid w:val="00F206B0"/>
    <w:rsid w:val="00F21751"/>
    <w:rsid w:val="00F26E3A"/>
    <w:rsid w:val="00F40EB6"/>
    <w:rsid w:val="00F4237E"/>
    <w:rsid w:val="00F445D8"/>
    <w:rsid w:val="00F65C4D"/>
    <w:rsid w:val="00F66AAD"/>
    <w:rsid w:val="00F73B2F"/>
    <w:rsid w:val="00F753C9"/>
    <w:rsid w:val="00F75AC0"/>
    <w:rsid w:val="00F80AB0"/>
    <w:rsid w:val="00F8395D"/>
    <w:rsid w:val="00F84344"/>
    <w:rsid w:val="00F8504E"/>
    <w:rsid w:val="00FA4F49"/>
    <w:rsid w:val="00FA6B92"/>
    <w:rsid w:val="00FB03E3"/>
    <w:rsid w:val="00FB1E92"/>
    <w:rsid w:val="00FC3320"/>
    <w:rsid w:val="00FC4AAF"/>
    <w:rsid w:val="00FD0930"/>
    <w:rsid w:val="00FD1ADC"/>
    <w:rsid w:val="00FD5245"/>
    <w:rsid w:val="00FD6FE2"/>
    <w:rsid w:val="00FE2395"/>
    <w:rsid w:val="00FE23F0"/>
    <w:rsid w:val="00FE38C8"/>
    <w:rsid w:val="00FE6F7B"/>
    <w:rsid w:val="00FE7C0F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qFormat="1"/>
    <w:lsdException w:name="toc 3" w:qFormat="1"/>
    <w:lsdException w:name="toc 4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417C"/>
    <w:pPr>
      <w:jc w:val="both"/>
    </w:pPr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9463F"/>
    <w:pPr>
      <w:keepNext/>
      <w:spacing w:before="240" w:after="240"/>
      <w:jc w:val="left"/>
      <w:outlineLvl w:val="0"/>
    </w:pPr>
    <w:rPr>
      <w:b/>
      <w:smallCaps/>
      <w:shadow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764D9"/>
    <w:pPr>
      <w:keepNext/>
      <w:spacing w:before="240" w:after="240"/>
      <w:jc w:val="left"/>
      <w:outlineLvl w:val="1"/>
    </w:pPr>
    <w:rPr>
      <w:b/>
      <w:smallCaps/>
      <w:shadow/>
      <w:sz w:val="24"/>
      <w:szCs w:val="28"/>
    </w:rPr>
  </w:style>
  <w:style w:type="paragraph" w:styleId="Heading3">
    <w:name w:val="heading 3"/>
    <w:basedOn w:val="Normal"/>
    <w:next w:val="Normal"/>
    <w:qFormat/>
    <w:rsid w:val="0059463F"/>
    <w:pPr>
      <w:keepNext/>
      <w:spacing w:before="240" w:after="240"/>
      <w:jc w:val="left"/>
      <w:outlineLvl w:val="2"/>
    </w:pPr>
    <w:rPr>
      <w:b/>
      <w:i/>
      <w:smallCaps/>
      <w:shadow/>
      <w:sz w:val="24"/>
      <w:szCs w:val="24"/>
    </w:rPr>
  </w:style>
  <w:style w:type="paragraph" w:styleId="Heading4">
    <w:name w:val="heading 4"/>
    <w:basedOn w:val="Normal"/>
    <w:next w:val="Normal"/>
    <w:qFormat/>
    <w:rsid w:val="0059463F"/>
    <w:pPr>
      <w:keepNext/>
      <w:spacing w:before="120" w:after="120"/>
      <w:jc w:val="lef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qFormat/>
    <w:rsid w:val="0059463F"/>
    <w:pPr>
      <w:keepNext/>
      <w:tabs>
        <w:tab w:val="left" w:pos="720"/>
      </w:tabs>
      <w:spacing w:before="120" w:after="120"/>
      <w:jc w:val="left"/>
      <w:outlineLvl w:val="4"/>
    </w:pPr>
    <w:rPr>
      <w:b/>
      <w:i/>
      <w:szCs w:val="22"/>
    </w:rPr>
  </w:style>
  <w:style w:type="paragraph" w:styleId="Heading6">
    <w:name w:val="heading 6"/>
    <w:basedOn w:val="Normal"/>
    <w:next w:val="Normal"/>
    <w:qFormat/>
    <w:rsid w:val="00FE7C0F"/>
    <w:pPr>
      <w:keepNext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FE7C0F"/>
    <w:pPr>
      <w:keepNext/>
      <w:jc w:val="center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FE7C0F"/>
    <w:pPr>
      <w:keepNext/>
      <w:outlineLvl w:val="7"/>
    </w:pPr>
    <w:rPr>
      <w:b/>
      <w:color w:val="000080"/>
    </w:rPr>
  </w:style>
  <w:style w:type="paragraph" w:styleId="Heading9">
    <w:name w:val="heading 9"/>
    <w:basedOn w:val="Normal"/>
    <w:next w:val="Normal"/>
    <w:qFormat/>
    <w:rsid w:val="00FE7C0F"/>
    <w:pPr>
      <w:keepNext/>
      <w:autoSpaceDE w:val="0"/>
      <w:autoSpaceDN w:val="0"/>
      <w:adjustRightInd w:val="0"/>
      <w:spacing w:after="120"/>
      <w:ind w:left="180" w:right="240"/>
      <w:outlineLvl w:val="8"/>
    </w:pPr>
    <w:rPr>
      <w:rFonts w:ascii="Arial" w:hAnsi="Arial" w:cs="Arial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E7C0F"/>
    <w:pPr>
      <w:spacing w:after="120"/>
      <w:ind w:firstLine="720"/>
    </w:pPr>
  </w:style>
  <w:style w:type="paragraph" w:styleId="Header">
    <w:name w:val="header"/>
    <w:basedOn w:val="Normal"/>
    <w:semiHidden/>
    <w:rsid w:val="00FE7C0F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FE7C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Footer">
    <w:name w:val="footer"/>
    <w:basedOn w:val="Normal"/>
    <w:semiHidden/>
    <w:rsid w:val="00FE7C0F"/>
    <w:pPr>
      <w:tabs>
        <w:tab w:val="center" w:pos="4320"/>
        <w:tab w:val="right" w:pos="8640"/>
      </w:tabs>
      <w:jc w:val="center"/>
    </w:pPr>
    <w:rPr>
      <w:sz w:val="12"/>
    </w:rPr>
  </w:style>
  <w:style w:type="character" w:styleId="PageNumber">
    <w:name w:val="page number"/>
    <w:basedOn w:val="DefaultParagraphFont"/>
    <w:semiHidden/>
    <w:rsid w:val="00FE7C0F"/>
  </w:style>
  <w:style w:type="character" w:styleId="Hyperlink">
    <w:name w:val="Hyperlink"/>
    <w:basedOn w:val="DefaultParagraphFont"/>
    <w:uiPriority w:val="99"/>
    <w:rsid w:val="00FE7C0F"/>
    <w:rPr>
      <w:color w:val="0000FF"/>
      <w:u w:val="single"/>
    </w:rPr>
  </w:style>
  <w:style w:type="paragraph" w:customStyle="1" w:styleId="H3">
    <w:name w:val="H3"/>
    <w:basedOn w:val="Normal"/>
    <w:next w:val="Normal"/>
    <w:semiHidden/>
    <w:rsid w:val="00FE7C0F"/>
    <w:pPr>
      <w:keepNext/>
      <w:spacing w:before="100" w:after="100"/>
      <w:outlineLvl w:val="3"/>
    </w:pPr>
    <w:rPr>
      <w:rFonts w:ascii="Times New Roman" w:hAnsi="Times New Roman"/>
      <w:b/>
      <w:snapToGrid w:val="0"/>
      <w:sz w:val="28"/>
    </w:rPr>
  </w:style>
  <w:style w:type="character" w:styleId="FollowedHyperlink">
    <w:name w:val="FollowedHyperlink"/>
    <w:basedOn w:val="DefaultParagraphFont"/>
    <w:semiHidden/>
    <w:rsid w:val="00FE7C0F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1F735B"/>
    <w:rPr>
      <w:sz w:val="24"/>
    </w:rPr>
  </w:style>
  <w:style w:type="paragraph" w:styleId="TOC2">
    <w:name w:val="toc 2"/>
    <w:basedOn w:val="Normal"/>
    <w:next w:val="Normal"/>
    <w:autoRedefine/>
    <w:qFormat/>
    <w:rsid w:val="001F735B"/>
    <w:pPr>
      <w:ind w:left="240"/>
    </w:pPr>
    <w:rPr>
      <w:sz w:val="24"/>
    </w:rPr>
  </w:style>
  <w:style w:type="paragraph" w:styleId="TOC3">
    <w:name w:val="toc 3"/>
    <w:basedOn w:val="Normal"/>
    <w:next w:val="Normal"/>
    <w:autoRedefine/>
    <w:qFormat/>
    <w:rsid w:val="001F735B"/>
    <w:pPr>
      <w:ind w:left="480"/>
    </w:pPr>
    <w:rPr>
      <w:sz w:val="24"/>
    </w:rPr>
  </w:style>
  <w:style w:type="paragraph" w:styleId="TOC4">
    <w:name w:val="toc 4"/>
    <w:basedOn w:val="Normal"/>
    <w:next w:val="Normal"/>
    <w:autoRedefine/>
    <w:qFormat/>
    <w:rsid w:val="001F735B"/>
    <w:pPr>
      <w:ind w:left="720"/>
    </w:pPr>
    <w:rPr>
      <w:sz w:val="24"/>
    </w:rPr>
  </w:style>
  <w:style w:type="table" w:styleId="TableGrid">
    <w:name w:val="Table Grid"/>
    <w:basedOn w:val="TableNormal"/>
    <w:rsid w:val="005F3014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F0514"/>
    <w:pPr>
      <w:spacing w:line="336" w:lineRule="auto"/>
      <w:jc w:val="left"/>
    </w:pPr>
    <w:rPr>
      <w:sz w:val="17"/>
      <w:szCs w:val="17"/>
      <w:lang w:val="en-US"/>
    </w:rPr>
  </w:style>
  <w:style w:type="paragraph" w:styleId="BalloonText">
    <w:name w:val="Balloon Text"/>
    <w:basedOn w:val="Normal"/>
    <w:link w:val="BalloonTextChar"/>
    <w:rsid w:val="0079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6AD2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B764D9"/>
    <w:rPr>
      <w:i/>
      <w:iCs/>
    </w:rPr>
  </w:style>
  <w:style w:type="paragraph" w:styleId="ListParagraph">
    <w:name w:val="List Paragraph"/>
    <w:basedOn w:val="Normal"/>
    <w:uiPriority w:val="34"/>
    <w:qFormat/>
    <w:rsid w:val="00E01DCE"/>
    <w:pPr>
      <w:ind w:left="708"/>
    </w:pPr>
  </w:style>
  <w:style w:type="paragraph" w:styleId="BodyText3">
    <w:name w:val="Body Text 3"/>
    <w:basedOn w:val="Normal"/>
    <w:link w:val="BodyText3Char"/>
    <w:rsid w:val="00F8395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8395D"/>
    <w:rPr>
      <w:rFonts w:ascii="Verdana" w:hAnsi="Verdan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1D1272"/>
    <w:rPr>
      <w:rFonts w:ascii="Verdana" w:hAnsi="Verdana"/>
      <w:b/>
      <w:smallCaps/>
      <w:shadow/>
      <w:sz w:val="24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rsid w:val="001D1272"/>
    <w:rPr>
      <w:rFonts w:ascii="Verdana" w:hAnsi="Verdana"/>
      <w:b/>
      <w:smallCaps/>
      <w:shadow/>
      <w:kern w:val="28"/>
      <w:sz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16660"/>
    <w:rPr>
      <w:color w:val="808080"/>
    </w:rPr>
  </w:style>
  <w:style w:type="table" w:customStyle="1" w:styleId="MediumShading11">
    <w:name w:val="Medium Shading 11"/>
    <w:basedOn w:val="TableNormal"/>
    <w:uiPriority w:val="63"/>
    <w:rsid w:val="00F058B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Professional">
    <w:name w:val="Table Professional"/>
    <w:basedOn w:val="TableNormal"/>
    <w:rsid w:val="00F058B4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Grid3-Accent1">
    <w:name w:val="Medium Grid 3 Accent 1"/>
    <w:basedOn w:val="TableNormal"/>
    <w:uiPriority w:val="69"/>
    <w:rsid w:val="00F058B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basedOn w:val="Normal"/>
    <w:rsid w:val="000F276B"/>
    <w:pPr>
      <w:autoSpaceDE w:val="0"/>
      <w:autoSpaceDN w:val="0"/>
      <w:jc w:val="left"/>
    </w:pPr>
    <w:rPr>
      <w:rFonts w:eastAsiaTheme="minorHAnsi"/>
      <w:color w:val="000000"/>
      <w:sz w:val="24"/>
      <w:szCs w:val="24"/>
      <w:lang w:eastAsia="pt-BR"/>
    </w:rPr>
  </w:style>
  <w:style w:type="paragraph" w:styleId="DocumentMap">
    <w:name w:val="Document Map"/>
    <w:basedOn w:val="Normal"/>
    <w:link w:val="DocumentMapChar"/>
    <w:rsid w:val="001B34DF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1B34DF"/>
    <w:rPr>
      <w:rFonts w:ascii="Lucida Grande" w:hAnsi="Lucida Grande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6A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shadow w:val="0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yperlink" Target="http://www.iti.gov.br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zamora\AppData\Roaming\Microsoft\Templates\Proposta%20T&#233;cn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5A2598438C46B7BB590807941E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481B5-23D8-484E-B61D-9C5CE760AD9C}"/>
      </w:docPartPr>
      <w:docPartBody>
        <w:p w:rsidR="001F5F90" w:rsidRDefault="00432277">
          <w:pPr>
            <w:pStyle w:val="835A2598438C46B7BB590807941E742C"/>
          </w:pPr>
          <w:r w:rsidRPr="008A2C7F">
            <w:rPr>
              <w:rStyle w:val="PlaceholderText"/>
            </w:rPr>
            <w:t>[Título]</w:t>
          </w:r>
        </w:p>
      </w:docPartBody>
    </w:docPart>
    <w:docPart>
      <w:docPartPr>
        <w:name w:val="EF58DFCAEAAE4328B9D421158913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BCDAA-413E-409F-AFFB-A4E94FDFF95C}"/>
      </w:docPartPr>
      <w:docPartBody>
        <w:p w:rsidR="001F5F90" w:rsidRDefault="00432277">
          <w:pPr>
            <w:pStyle w:val="EF58DFCAEAAE4328B9D4211589136F92"/>
          </w:pPr>
          <w:r w:rsidRPr="008A2C7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2277"/>
    <w:rsid w:val="001F5F90"/>
    <w:rsid w:val="00246551"/>
    <w:rsid w:val="00432277"/>
    <w:rsid w:val="005027B3"/>
    <w:rsid w:val="005424E1"/>
    <w:rsid w:val="00593564"/>
    <w:rsid w:val="005B107C"/>
    <w:rsid w:val="008E29A5"/>
    <w:rsid w:val="009F3B25"/>
    <w:rsid w:val="00A901D9"/>
    <w:rsid w:val="00A92657"/>
    <w:rsid w:val="00B97E85"/>
    <w:rsid w:val="00D307FB"/>
    <w:rsid w:val="00D35E96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F90"/>
    <w:rPr>
      <w:color w:val="808080"/>
    </w:rPr>
  </w:style>
  <w:style w:type="paragraph" w:customStyle="1" w:styleId="3C4970E1F66C4A67B9BA6442D3D0C37E">
    <w:name w:val="3C4970E1F66C4A67B9BA6442D3D0C37E"/>
    <w:rsid w:val="001F5F90"/>
  </w:style>
  <w:style w:type="paragraph" w:customStyle="1" w:styleId="835A2598438C46B7BB590807941E742C">
    <w:name w:val="835A2598438C46B7BB590807941E742C"/>
    <w:rsid w:val="001F5F90"/>
  </w:style>
  <w:style w:type="paragraph" w:customStyle="1" w:styleId="EF58DFCAEAAE4328B9D4211589136F92">
    <w:name w:val="EF58DFCAEAAE4328B9D4211589136F92"/>
    <w:rsid w:val="001F5F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389112684634993DFF540FFE30756" ma:contentTypeVersion="0" ma:contentTypeDescription="Crie um novo documento." ma:contentTypeScope="" ma:versionID="226ebfb918d044fd45c7bbafe966dff1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03AE7-A670-4B98-8461-0E64E7DD7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E1F2F-914F-4520-9A78-7E232F9D95C1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BA8C5B-A7A2-4E9A-ADEC-04811B49D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7DF51AC-2350-43AA-BC72-1C704C93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Técnica.dotx</Template>
  <TotalTime>1270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ANBIMA - Kit de exemplos WCF – Documentação de Apoio – Instalação de Certificados Digitais</vt:lpstr>
      <vt:lpstr>ANBIMA - Kit de exemplos WCF – Documentação de Apoio – Instalação de Certificados Digitais</vt:lpstr>
    </vt:vector>
  </TitlesOfParts>
  <Manager>Marcelo AZUMA</Manager>
  <Company>ITGROUP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ANBIMA - Kit de exemplos WCF – Documentação de Apoio – Instalação de Certificados Digitais</dc:title>
  <dc:subject>Assunto em Propriedades do Documento</dc:subject>
  <dc:creator>Leandro Cardoso de Almeida</dc:creator>
  <cp:lastModifiedBy>Leandro</cp:lastModifiedBy>
  <cp:revision>19</cp:revision>
  <cp:lastPrinted>2006-01-13T12:38:00Z</cp:lastPrinted>
  <dcterms:created xsi:type="dcterms:W3CDTF">2010-02-01T18:48:00Z</dcterms:created>
  <dcterms:modified xsi:type="dcterms:W3CDTF">2010-08-02T16:28:00Z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Marcelo Hideaki Azuma</vt:lpwstr>
  </property>
  <property fmtid="{D5CDD505-2E9C-101B-9397-08002B2CF9AE}" pid="3" name="Status">
    <vt:lpwstr>Final</vt:lpwstr>
  </property>
  <property fmtid="{D5CDD505-2E9C-101B-9397-08002B2CF9AE}" pid="4" name="ContentTypeId">
    <vt:lpwstr>0x010100361389112684634993DFF540FFE30756</vt:lpwstr>
  </property>
</Properties>
</file>